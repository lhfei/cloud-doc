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3310dde74d8b4fec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54E6" w:rsidRPr="006B7D34" w:rsidRDefault="00C754E6" w:rsidP="00C754E6">
      <w:pPr>
        <w:pStyle w:val="Header"/>
        <w:rPr>
          <w:rFonts w:ascii="Century Gothic" w:hAnsi="Century Gothic"/>
          <w:b/>
          <w:color w:val="4472C4" w:themeColor="accent5"/>
          <w:sz w:val="40"/>
          <w:szCs w:val="40"/>
        </w:rPr>
      </w:pPr>
      <w:r w:rsidRPr="006B7D34">
        <w:rPr>
          <w:rFonts w:ascii="Century Gothic" w:hAnsi="Century Gothic" w:cs="Arial"/>
          <w:b/>
          <w:color w:val="4472C4" w:themeColor="accent5"/>
          <w:sz w:val="40"/>
          <w:szCs w:val="40"/>
        </w:rPr>
        <w:t>WORK BREAKDOWN STRUCTURE LEVELS TEMPLATE</w:t>
      </w:r>
      <w:bookmarkStart w:id="0" w:name="_GoBack"/>
      <w:bookmarkEnd w:id="0"/>
      <w:r w:rsidRPr="006B7D34">
        <w:rPr>
          <w:rFonts w:ascii="Century Gothic" w:hAnsi="Century Gothic" w:cs="Arial"/>
          <w:b/>
          <w:color w:val="4472C4" w:themeColor="accent5"/>
          <w:sz w:val="40"/>
          <w:szCs w:val="40"/>
        </w:rPr>
        <w:t xml:space="preserve">     </w:t>
      </w:r>
    </w:p>
    <w:p w:rsidR="006F5384" w:rsidRDefault="006F5384"/>
    <w:tbl>
      <w:tblPr>
        <w:tblW w:w="14326" w:type="dxa"/>
        <w:tblLook w:val="04A0" w:firstRow="1" w:lastRow="0" w:firstColumn="1" w:lastColumn="0" w:noHBand="0" w:noVBand="1"/>
      </w:tblPr>
      <w:tblGrid>
        <w:gridCol w:w="2425"/>
        <w:gridCol w:w="4675"/>
        <w:gridCol w:w="2165"/>
        <w:gridCol w:w="5061"/>
      </w:tblGrid>
      <w:tr w:rsidR="003C7519" w:rsidRPr="003C7519" w:rsidTr="006B7D34">
        <w:trPr>
          <w:trHeight w:val="453"/>
        </w:trPr>
        <w:tc>
          <w:tcPr>
            <w:tcW w:w="242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2F5496" w:themeFill="accent5" w:themeFillShade="BF"/>
            <w:noWrap/>
            <w:vAlign w:val="center"/>
            <w:hideMark/>
          </w:tcPr>
          <w:p w:rsidR="003C7519" w:rsidRPr="003C7519" w:rsidRDefault="003C7519" w:rsidP="003C7519">
            <w:pPr>
              <w:rPr>
                <w:rFonts w:ascii="Century Gothic" w:eastAsia="Times New Roman" w:hAnsi="Century Gothic" w:cs="Times New Roman"/>
                <w:b/>
                <w:bCs/>
                <w:color w:val="FFFFFF"/>
                <w:sz w:val="22"/>
                <w:szCs w:val="22"/>
              </w:rPr>
            </w:pPr>
            <w:r w:rsidRPr="003C7519">
              <w:rPr>
                <w:rFonts w:ascii="Century Gothic" w:eastAsia="Times New Roman" w:hAnsi="Century Gothic" w:cs="Times New Roman"/>
                <w:b/>
                <w:bCs/>
                <w:color w:val="FFFFFF"/>
                <w:sz w:val="22"/>
                <w:szCs w:val="22"/>
              </w:rPr>
              <w:t>PROJECT TITLE</w:t>
            </w:r>
          </w:p>
        </w:tc>
        <w:tc>
          <w:tcPr>
            <w:tcW w:w="4675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3C7519" w:rsidRPr="003C7519" w:rsidRDefault="003C7519" w:rsidP="003C7519">
            <w:pP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3C751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165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2F5496" w:themeFill="accent5" w:themeFillShade="BF"/>
            <w:noWrap/>
            <w:vAlign w:val="center"/>
            <w:hideMark/>
          </w:tcPr>
          <w:p w:rsidR="003C7519" w:rsidRPr="003C7519" w:rsidRDefault="003C7519" w:rsidP="003C7519">
            <w:pPr>
              <w:rPr>
                <w:rFonts w:ascii="Century Gothic" w:eastAsia="Times New Roman" w:hAnsi="Century Gothic" w:cs="Times New Roman"/>
                <w:b/>
                <w:bCs/>
                <w:color w:val="FFFFFF"/>
                <w:sz w:val="22"/>
                <w:szCs w:val="22"/>
              </w:rPr>
            </w:pPr>
            <w:r w:rsidRPr="003C7519">
              <w:rPr>
                <w:rFonts w:ascii="Century Gothic" w:eastAsia="Times New Roman" w:hAnsi="Century Gothic" w:cs="Times New Roman"/>
                <w:b/>
                <w:bCs/>
                <w:color w:val="FFFFFF"/>
                <w:sz w:val="22"/>
                <w:szCs w:val="22"/>
              </w:rPr>
              <w:t>COMPANY NAME</w:t>
            </w:r>
          </w:p>
        </w:tc>
        <w:tc>
          <w:tcPr>
            <w:tcW w:w="5061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3C7519" w:rsidRPr="003C7519" w:rsidRDefault="003C7519" w:rsidP="003C7519">
            <w:pPr>
              <w:rPr>
                <w:rFonts w:ascii="Century Gothic" w:eastAsia="Times New Roman" w:hAnsi="Century Gothic" w:cs="Times New Roman"/>
                <w:color w:val="000000"/>
              </w:rPr>
            </w:pPr>
          </w:p>
        </w:tc>
      </w:tr>
      <w:tr w:rsidR="003C7519" w:rsidRPr="003C7519" w:rsidTr="006B7D34">
        <w:trPr>
          <w:trHeight w:val="453"/>
        </w:trPr>
        <w:tc>
          <w:tcPr>
            <w:tcW w:w="2425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2F5496" w:themeFill="accent5" w:themeFillShade="BF"/>
            <w:noWrap/>
            <w:vAlign w:val="center"/>
            <w:hideMark/>
          </w:tcPr>
          <w:p w:rsidR="003C7519" w:rsidRPr="003C7519" w:rsidRDefault="003C7519" w:rsidP="003C7519">
            <w:pPr>
              <w:rPr>
                <w:rFonts w:ascii="Century Gothic" w:eastAsia="Times New Roman" w:hAnsi="Century Gothic" w:cs="Times New Roman"/>
                <w:b/>
                <w:bCs/>
                <w:color w:val="FFFFFF"/>
                <w:sz w:val="22"/>
                <w:szCs w:val="22"/>
              </w:rPr>
            </w:pPr>
            <w:r w:rsidRPr="003C7519">
              <w:rPr>
                <w:rFonts w:ascii="Century Gothic" w:eastAsia="Times New Roman" w:hAnsi="Century Gothic" w:cs="Times New Roman"/>
                <w:b/>
                <w:bCs/>
                <w:color w:val="FFFFFF"/>
                <w:sz w:val="22"/>
                <w:szCs w:val="22"/>
              </w:rPr>
              <w:t>PROJECT MANAGER</w:t>
            </w:r>
          </w:p>
        </w:tc>
        <w:tc>
          <w:tcPr>
            <w:tcW w:w="4675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3C7519" w:rsidRPr="003C7519" w:rsidRDefault="003C7519" w:rsidP="003C7519">
            <w:pP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3C751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165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2F5496" w:themeFill="accent5" w:themeFillShade="BF"/>
            <w:noWrap/>
            <w:vAlign w:val="center"/>
            <w:hideMark/>
          </w:tcPr>
          <w:p w:rsidR="003C7519" w:rsidRPr="003C7519" w:rsidRDefault="003C7519" w:rsidP="003C7519">
            <w:pPr>
              <w:rPr>
                <w:rFonts w:ascii="Century Gothic" w:eastAsia="Times New Roman" w:hAnsi="Century Gothic" w:cs="Times New Roman"/>
                <w:b/>
                <w:bCs/>
                <w:color w:val="FFFFFF"/>
                <w:sz w:val="22"/>
                <w:szCs w:val="22"/>
              </w:rPr>
            </w:pPr>
            <w:r w:rsidRPr="003C7519">
              <w:rPr>
                <w:rFonts w:ascii="Century Gothic" w:eastAsia="Times New Roman" w:hAnsi="Century Gothic" w:cs="Times New Roman"/>
                <w:b/>
                <w:bCs/>
                <w:color w:val="FFFFFF"/>
                <w:sz w:val="22"/>
                <w:szCs w:val="22"/>
              </w:rPr>
              <w:t>DATE</w:t>
            </w:r>
          </w:p>
        </w:tc>
        <w:tc>
          <w:tcPr>
            <w:tcW w:w="5061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3C7519" w:rsidRPr="003C7519" w:rsidRDefault="003C7519" w:rsidP="003C7519">
            <w:pPr>
              <w:rPr>
                <w:rFonts w:ascii="Century Gothic" w:eastAsia="Times New Roman" w:hAnsi="Century Gothic" w:cs="Times New Roman"/>
                <w:color w:val="000000"/>
              </w:rPr>
            </w:pPr>
            <w:r w:rsidRPr="003C7519">
              <w:rPr>
                <w:rFonts w:ascii="Century Gothic" w:eastAsia="Times New Roman" w:hAnsi="Century Gothic" w:cs="Times New Roman"/>
                <w:color w:val="000000"/>
              </w:rPr>
              <w:t> </w:t>
            </w:r>
          </w:p>
        </w:tc>
      </w:tr>
    </w:tbl>
    <w:p w:rsidR="003C7519" w:rsidRDefault="003C7519"/>
    <w:p w:rsidR="008D4662" w:rsidRDefault="008D4662"/>
    <w:p w:rsidR="008D4662" w:rsidRDefault="00D106E0">
      <w:r w:rsidRPr="00D106E0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1ED7421" wp14:editId="68062051">
                <wp:simplePos x="0" y="0"/>
                <wp:positionH relativeFrom="column">
                  <wp:posOffset>0</wp:posOffset>
                </wp:positionH>
                <wp:positionV relativeFrom="paragraph">
                  <wp:posOffset>136525</wp:posOffset>
                </wp:positionV>
                <wp:extent cx="457200" cy="688340"/>
                <wp:effectExtent l="50800" t="50800" r="76200" b="99060"/>
                <wp:wrapThrough wrapText="bothSides">
                  <wp:wrapPolygon edited="0">
                    <wp:start x="-2400" y="-1594"/>
                    <wp:lineTo x="-2400" y="23911"/>
                    <wp:lineTo x="24000" y="23911"/>
                    <wp:lineTo x="24000" y="-1594"/>
                    <wp:lineTo x="-2400" y="-1594"/>
                  </wp:wrapPolygon>
                </wp:wrapThrough>
                <wp:docPr id="57" name="Text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68834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06E0" w:rsidRPr="00D106E0" w:rsidRDefault="00D106E0" w:rsidP="00D106E0">
                            <w:pPr>
                              <w:pStyle w:val="Header"/>
                              <w:jc w:val="center"/>
                              <w:rPr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D106E0">
                              <w:rPr>
                                <w:rFonts w:ascii="Century Gothic" w:eastAsia="Century Gothic" w:hAnsi="Century Gothic" w:cs="Century Gothic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>LEVEL 1</w:t>
                            </w:r>
                          </w:p>
                        </w:txbxContent>
                      </wps:txbx>
                      <wps:bodyPr vertOverflow="clip" horzOverflow="clip" vert="vert270" wrap="square" rtlCol="0" anchor="ctr" anchorCtr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ED7421" id="_x0000_t202" coordsize="21600,21600" o:spt="202" path="m,l,21600r21600,l21600,xe">
                <v:stroke joinstyle="miter"/>
                <v:path gradientshapeok="t" o:connecttype="rect"/>
              </v:shapetype>
              <v:shape id="TextBox 3" o:spid="_x0000_s1026" type="#_x0000_t202" style="position:absolute;margin-left:0;margin-top:10.75pt;width:36pt;height:54.2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" fillcolor="#1f3763 [1608]" strokecolor="#a5a5a5 [3206]" strokeweight="1pt">
                <v:shadow on="t" color="#bfbfbf [2412]" opacity="26214f" origin=",-.5" offset="0,1pt"/>
                <v:textbox style="layout-flow:vertical;mso-layout-flow-alt:bottom-to-top">
                  <w:txbxContent>
                    <w:p w:rsidR="00D106E0" w:rsidRPr="00D106E0" w:rsidRDefault="00D106E0" w:rsidP="00D106E0">
                      <w:pPr>
                        <w:pStyle w:val="Cabealho"/>
                        <w:jc w:val="center"/>
                        <w:rPr>
                          <w:b/>
                          <w:color w:val="FFFFFF" w:themeColor="background1"/>
                          <w:sz w:val="20"/>
                          <w:szCs w:val="20"/>
                        </w:rPr>
                      </w:pPr>
                      <w:r w:rsidRPr="00D106E0">
                        <w:rPr>
                          <w:rFonts w:ascii="Century Gothic" w:eastAsia="Century Gothic" w:hAnsi="Century Gothic" w:cs="Century Gothic"/>
                          <w:b/>
                          <w:color w:val="FFFFFF" w:themeColor="background1"/>
                          <w:sz w:val="20"/>
                          <w:szCs w:val="20"/>
                        </w:rPr>
                        <w:t>LEVEL 1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C2DF681" wp14:editId="0A56AB47">
                <wp:simplePos x="0" y="0"/>
                <wp:positionH relativeFrom="column">
                  <wp:posOffset>3636595</wp:posOffset>
                </wp:positionH>
                <wp:positionV relativeFrom="paragraph">
                  <wp:posOffset>149225</wp:posOffset>
                </wp:positionV>
                <wp:extent cx="2591444" cy="422524"/>
                <wp:effectExtent l="50800" t="50800" r="75565" b="111125"/>
                <wp:wrapThrough wrapText="bothSides">
                  <wp:wrapPolygon edited="0">
                    <wp:start x="-423" y="-2598"/>
                    <wp:lineTo x="-423" y="25985"/>
                    <wp:lineTo x="22018" y="25985"/>
                    <wp:lineTo x="22018" y="-2598"/>
                    <wp:lineTo x="-423" y="-2598"/>
                  </wp:wrapPolygon>
                </wp:wrapThrough>
                <wp:docPr id="4" name="Text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1444" cy="422524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4662" w:rsidRPr="006B7D34" w:rsidRDefault="008D4662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6B7D34">
                              <w:rPr>
                                <w:rFonts w:ascii="Century Gothic" w:eastAsia="Century Gothic" w:hAnsi="Century Gothic" w:cs="Century Gothic"/>
                                <w:b/>
                                <w:color w:val="FFFFFF" w:themeColor="background1"/>
                                <w:sz w:val="22"/>
                                <w:szCs w:val="22"/>
                              </w:rPr>
                              <w:t>PROJECT TITLE</w:t>
                            </w:r>
                          </w:p>
                        </w:txbxContent>
                      </wps:txbx>
                      <wps:bodyPr vertOverflow="clip" horzOverflow="clip" wrap="square" rtlCol="0" anchor="ctr" anchorCtr="0"/>
                    </wps:wsp>
                  </a:graphicData>
                </a:graphic>
              </wp:anchor>
            </w:drawing>
          </mc:Choice>
          <mc:Fallback>
            <w:pict>
              <v:shape w14:anchorId="7C2DF681" id="_x0000_s1027" type="#_x0000_t202" style="position:absolute;margin-left:286.35pt;margin-top:11.75pt;width:204.05pt;height:33.2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" fillcolor="#1f3763 [1608]" strokecolor="#a5a5a5 [3206]" strokeweight="1pt">
                <v:shadow on="t" color="#bfbfbf [2412]" opacity="26214f" origin=",-.5" offset="0,1pt"/>
                <v:textbox>
                  <w:txbxContent>
                    <w:p w:rsidR="008D4662" w:rsidRPr="006B7D34" w:rsidRDefault="008D4662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b/>
                          <w:color w:val="FFFFFF" w:themeColor="background1"/>
                        </w:rPr>
                      </w:pPr>
                      <w:r w:rsidRPr="006B7D34">
                        <w:rPr>
                          <w:rFonts w:ascii="Century Gothic" w:eastAsia="Century Gothic" w:hAnsi="Century Gothic" w:cs="Century Gothic"/>
                          <w:b/>
                          <w:color w:val="FFFFFF" w:themeColor="background1"/>
                          <w:sz w:val="22"/>
                          <w:szCs w:val="22"/>
                        </w:rPr>
                        <w:t>PROJECT TITLE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:rsidR="003C7519" w:rsidRDefault="003C7519"/>
    <w:p w:rsidR="003C7519" w:rsidRDefault="00D106E0">
      <w:r w:rsidRPr="00D106E0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9F57260" wp14:editId="2EE87F96">
                <wp:simplePos x="0" y="0"/>
                <wp:positionH relativeFrom="column">
                  <wp:posOffset>0</wp:posOffset>
                </wp:positionH>
                <wp:positionV relativeFrom="paragraph">
                  <wp:posOffset>2050415</wp:posOffset>
                </wp:positionV>
                <wp:extent cx="457200" cy="2517140"/>
                <wp:effectExtent l="50800" t="50800" r="76200" b="99060"/>
                <wp:wrapThrough wrapText="bothSides">
                  <wp:wrapPolygon edited="0">
                    <wp:start x="-2400" y="-436"/>
                    <wp:lineTo x="-2400" y="22232"/>
                    <wp:lineTo x="24000" y="22232"/>
                    <wp:lineTo x="24000" y="-436"/>
                    <wp:lineTo x="-2400" y="-436"/>
                  </wp:wrapPolygon>
                </wp:wrapThrough>
                <wp:docPr id="58" name="Text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51714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06E0" w:rsidRPr="00D106E0" w:rsidRDefault="00D106E0" w:rsidP="00D106E0">
                            <w:pPr>
                              <w:pStyle w:val="Header"/>
                              <w:jc w:val="center"/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106E0">
                              <w:rPr>
                                <w:rFonts w:ascii="Century Gothic" w:eastAsia="Century Gothic" w:hAnsi="Century Gothic" w:cs="Century Gothic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LEVEL 4</w:t>
                            </w:r>
                          </w:p>
                        </w:txbxContent>
                      </wps:txbx>
                      <wps:bodyPr vertOverflow="clip" horzOverflow="clip" vert="vert270" wrap="square" rtlCol="0" anchor="ctr" anchorCtr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F57260" id="TextBox 20" o:spid="_x0000_s1028" type="#_x0000_t202" style="position:absolute;margin-left:0;margin-top:161.45pt;width:36pt;height:198.2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" fillcolor="#d9e2f3 [664]" strokecolor="#a5a5a5 [3206]" strokeweight="1pt">
                <v:shadow on="t" color="#bfbfbf [2412]" opacity="26214f" origin=",-.5" offset="0,1pt"/>
                <v:textbox style="layout-flow:vertical;mso-layout-flow-alt:bottom-to-top">
                  <w:txbxContent>
                    <w:p w:rsidR="00D106E0" w:rsidRPr="00D106E0" w:rsidRDefault="00D106E0" w:rsidP="00D106E0">
                      <w:pPr>
                        <w:pStyle w:val="Cabealho"/>
                        <w:jc w:val="center"/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 w:rsidRPr="00D106E0">
                        <w:rPr>
                          <w:rFonts w:ascii="Century Gothic" w:eastAsia="Century Gothic" w:hAnsi="Century Gothic" w:cs="Century Gothic"/>
                          <w:b/>
                          <w:color w:val="000000" w:themeColor="text1"/>
                          <w:sz w:val="20"/>
                          <w:szCs w:val="20"/>
                        </w:rPr>
                        <w:t>LEVEL 4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D106E0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00CD7BC" wp14:editId="28737276">
                <wp:simplePos x="0" y="0"/>
                <wp:positionH relativeFrom="column">
                  <wp:posOffset>0</wp:posOffset>
                </wp:positionH>
                <wp:positionV relativeFrom="paragraph">
                  <wp:posOffset>1136015</wp:posOffset>
                </wp:positionV>
                <wp:extent cx="457200" cy="916940"/>
                <wp:effectExtent l="50800" t="50800" r="76200" b="99060"/>
                <wp:wrapThrough wrapText="bothSides">
                  <wp:wrapPolygon edited="0">
                    <wp:start x="-2400" y="-1197"/>
                    <wp:lineTo x="-2400" y="23335"/>
                    <wp:lineTo x="24000" y="23335"/>
                    <wp:lineTo x="24000" y="-1197"/>
                    <wp:lineTo x="-2400" y="-1197"/>
                  </wp:wrapPolygon>
                </wp:wrapThrough>
                <wp:docPr id="53" name="Text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916940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06E0" w:rsidRPr="00D106E0" w:rsidRDefault="00D106E0" w:rsidP="00D106E0">
                            <w:pPr>
                              <w:pStyle w:val="Header"/>
                              <w:jc w:val="center"/>
                              <w:rPr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D106E0">
                              <w:rPr>
                                <w:rFonts w:ascii="Century Gothic" w:eastAsia="Century Gothic" w:hAnsi="Century Gothic" w:cs="Century Gothic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>LEVEL 3</w:t>
                            </w:r>
                          </w:p>
                        </w:txbxContent>
                      </wps:txbx>
                      <wps:bodyPr vertOverflow="clip" horzOverflow="clip" vert="vert270" wrap="square" rtlCol="0" anchor="ctr" anchorCtr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0CD7BC" id="_x0000_s1029" type="#_x0000_t202" style="position:absolute;margin-left:0;margin-top:89.45pt;width:36pt;height:72.2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" fillcolor="#4472c4 [3208]" strokecolor="#a5a5a5 [3206]" strokeweight="1pt">
                <v:shadow on="t" color="#bfbfbf [2412]" opacity="26214f" origin=",-.5" offset="0,1pt"/>
                <v:textbox style="layout-flow:vertical;mso-layout-flow-alt:bottom-to-top">
                  <w:txbxContent>
                    <w:p w:rsidR="00D106E0" w:rsidRPr="00D106E0" w:rsidRDefault="00D106E0" w:rsidP="00D106E0">
                      <w:pPr>
                        <w:pStyle w:val="Cabealho"/>
                        <w:jc w:val="center"/>
                        <w:rPr>
                          <w:b/>
                          <w:color w:val="FFFFFF" w:themeColor="background1"/>
                          <w:sz w:val="20"/>
                          <w:szCs w:val="20"/>
                        </w:rPr>
                      </w:pPr>
                      <w:r w:rsidRPr="00D106E0">
                        <w:rPr>
                          <w:rFonts w:ascii="Century Gothic" w:eastAsia="Century Gothic" w:hAnsi="Century Gothic" w:cs="Century Gothic"/>
                          <w:b/>
                          <w:color w:val="FFFFFF" w:themeColor="background1"/>
                          <w:sz w:val="20"/>
                          <w:szCs w:val="20"/>
                        </w:rPr>
                        <w:t>LEVEL 3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EC3E0D8" wp14:editId="6FFAF1F4">
                <wp:simplePos x="0" y="0"/>
                <wp:positionH relativeFrom="column">
                  <wp:posOffset>845185</wp:posOffset>
                </wp:positionH>
                <wp:positionV relativeFrom="paragraph">
                  <wp:posOffset>677545</wp:posOffset>
                </wp:positionV>
                <wp:extent cx="1727200" cy="422275"/>
                <wp:effectExtent l="50800" t="50800" r="76200" b="111125"/>
                <wp:wrapThrough wrapText="bothSides">
                  <wp:wrapPolygon edited="0">
                    <wp:start x="-635" y="-2598"/>
                    <wp:lineTo x="-635" y="25985"/>
                    <wp:lineTo x="22235" y="25985"/>
                    <wp:lineTo x="22235" y="-2598"/>
                    <wp:lineTo x="-635" y="-2598"/>
                  </wp:wrapPolygon>
                </wp:wrapThrough>
                <wp:docPr id="5" name="Text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7200" cy="42227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4662" w:rsidRPr="006B7D34" w:rsidRDefault="008D4662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6B7D34">
                              <w:rPr>
                                <w:rFonts w:ascii="Century Gothic" w:eastAsia="Century Gothic" w:hAnsi="Century Gothic" w:cs="Century Gothic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>1 Activity Title</w:t>
                            </w:r>
                          </w:p>
                        </w:txbxContent>
                      </wps:txbx>
                      <wps:bodyPr vertOverflow="clip" horzOverflow="clip" wrap="square" rtlCol="0" anchor="ctr" anchorCtr="0"/>
                    </wps:wsp>
                  </a:graphicData>
                </a:graphic>
              </wp:anchor>
            </w:drawing>
          </mc:Choice>
          <mc:Fallback>
            <w:pict>
              <v:shape w14:anchorId="3EC3E0D8" id="TextBox 4" o:spid="_x0000_s1030" type="#_x0000_t202" style="position:absolute;margin-left:66.55pt;margin-top:53.35pt;width:136pt;height:33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" fillcolor="#2f5496 [2408]" strokecolor="#a5a5a5 [3206]" strokeweight="1pt">
                <v:shadow on="t" color="#bfbfbf [2412]" opacity="26214f" origin=",-.5" offset="0,1pt"/>
                <v:textbox>
                  <w:txbxContent>
                    <w:p w:rsidR="008D4662" w:rsidRPr="006B7D34" w:rsidRDefault="008D4662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b/>
                          <w:color w:val="FFFFFF" w:themeColor="background1"/>
                        </w:rPr>
                      </w:pPr>
                      <w:r w:rsidRPr="006B7D34">
                        <w:rPr>
                          <w:rFonts w:ascii="Century Gothic" w:eastAsia="Century Gothic" w:hAnsi="Century Gothic" w:cs="Century Gothic"/>
                          <w:b/>
                          <w:color w:val="FFFFFF" w:themeColor="background1"/>
                          <w:sz w:val="20"/>
                          <w:szCs w:val="20"/>
                        </w:rPr>
                        <w:t>1 Activity Title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D106E0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2859CF4" wp14:editId="09211CB9">
                <wp:simplePos x="0" y="0"/>
                <wp:positionH relativeFrom="column">
                  <wp:posOffset>0</wp:posOffset>
                </wp:positionH>
                <wp:positionV relativeFrom="paragraph">
                  <wp:posOffset>450215</wp:posOffset>
                </wp:positionV>
                <wp:extent cx="457200" cy="688340"/>
                <wp:effectExtent l="50800" t="50800" r="76200" b="99060"/>
                <wp:wrapThrough wrapText="bothSides">
                  <wp:wrapPolygon edited="0">
                    <wp:start x="-2400" y="-1594"/>
                    <wp:lineTo x="-2400" y="23911"/>
                    <wp:lineTo x="24000" y="23911"/>
                    <wp:lineTo x="24000" y="-1594"/>
                    <wp:lineTo x="-2400" y="-1594"/>
                  </wp:wrapPolygon>
                </wp:wrapThrough>
                <wp:docPr id="52" name="Text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68834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06E0" w:rsidRPr="00D106E0" w:rsidRDefault="00D106E0" w:rsidP="00D106E0">
                            <w:pPr>
                              <w:pStyle w:val="Header"/>
                              <w:jc w:val="center"/>
                              <w:rPr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D106E0">
                              <w:rPr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>LEVEL 2</w:t>
                            </w:r>
                          </w:p>
                        </w:txbxContent>
                      </wps:txbx>
                      <wps:bodyPr vertOverflow="clip" horzOverflow="clip" vert="vert270" wrap="square" rtlCol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859CF4" id="TextBox 17" o:spid="_x0000_s1031" type="#_x0000_t202" style="position:absolute;margin-left:0;margin-top:35.45pt;width:36pt;height:54.2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" fillcolor="#2f5496 [2408]" strokecolor="#a5a5a5 [3206]" strokeweight="1pt">
                <v:shadow on="t" color="#bfbfbf [2412]" opacity="26214f" origin=",-.5" offset="0,1pt"/>
                <v:textbox style="layout-flow:vertical;mso-layout-flow-alt:bottom-to-top">
                  <w:txbxContent>
                    <w:p w:rsidR="00D106E0" w:rsidRPr="00D106E0" w:rsidRDefault="00D106E0" w:rsidP="00D106E0">
                      <w:pPr>
                        <w:pStyle w:val="Cabealho"/>
                        <w:jc w:val="center"/>
                        <w:rPr>
                          <w:b/>
                          <w:color w:val="FFFFFF" w:themeColor="background1"/>
                          <w:sz w:val="20"/>
                          <w:szCs w:val="20"/>
                        </w:rPr>
                      </w:pPr>
                      <w:r w:rsidRPr="00D106E0">
                        <w:rPr>
                          <w:b/>
                          <w:color w:val="FFFFFF" w:themeColor="background1"/>
                          <w:sz w:val="20"/>
                          <w:szCs w:val="20"/>
                        </w:rPr>
                        <w:t>LEVEL 2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C63A2BD" wp14:editId="3566E4C9">
                <wp:simplePos x="0" y="0"/>
                <wp:positionH relativeFrom="column">
                  <wp:posOffset>8106696</wp:posOffset>
                </wp:positionH>
                <wp:positionV relativeFrom="paragraph">
                  <wp:posOffset>450215</wp:posOffset>
                </wp:positionV>
                <wp:extent cx="0" cy="351503"/>
                <wp:effectExtent l="0" t="0" r="25400" b="29845"/>
                <wp:wrapThrough wrapText="bothSides">
                  <wp:wrapPolygon edited="0">
                    <wp:start x="-1" y="0"/>
                    <wp:lineTo x="-1" y="21873"/>
                    <wp:lineTo x="-1" y="21873"/>
                    <wp:lineTo x="-1" y="0"/>
                    <wp:lineTo x="-1" y="0"/>
                  </wp:wrapPolygon>
                </wp:wrapThrough>
                <wp:docPr id="80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1503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D6CF14" id="Straight Connector 79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8.3pt,35.45pt" to="638.3pt,6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" strokecolor="#a5a5a5 [3206]" strokeweight="1.5pt">
                <v:stroke joinstyle="miter"/>
                <w10:wrap type="throug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763B3DF" wp14:editId="56F840AF">
                <wp:simplePos x="0" y="0"/>
                <wp:positionH relativeFrom="column">
                  <wp:posOffset>7422632</wp:posOffset>
                </wp:positionH>
                <wp:positionV relativeFrom="paragraph">
                  <wp:posOffset>1182324</wp:posOffset>
                </wp:positionV>
                <wp:extent cx="0" cy="355053"/>
                <wp:effectExtent l="0" t="0" r="25400" b="26035"/>
                <wp:wrapThrough wrapText="bothSides">
                  <wp:wrapPolygon edited="0">
                    <wp:start x="-1" y="0"/>
                    <wp:lineTo x="-1" y="21639"/>
                    <wp:lineTo x="-1" y="21639"/>
                    <wp:lineTo x="-1" y="0"/>
                    <wp:lineTo x="-1" y="0"/>
                  </wp:wrapPolygon>
                </wp:wrapThrough>
                <wp:docPr id="81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5053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668062" id="Straight Connector 80" o:spid="_x0000_s1026" style="position:absolute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4.45pt,93.1pt" to="584.45pt,12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" strokecolor="#a5a5a5 [3206]" strokeweight="1.5pt">
                <v:stroke joinstyle="miter"/>
                <w10:wrap type="throug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CD66F24" wp14:editId="19726B55">
                <wp:simplePos x="0" y="0"/>
                <wp:positionH relativeFrom="column">
                  <wp:posOffset>8106696</wp:posOffset>
                </wp:positionH>
                <wp:positionV relativeFrom="paragraph">
                  <wp:posOffset>1182324</wp:posOffset>
                </wp:positionV>
                <wp:extent cx="0" cy="355053"/>
                <wp:effectExtent l="0" t="0" r="25400" b="26035"/>
                <wp:wrapThrough wrapText="bothSides">
                  <wp:wrapPolygon edited="0">
                    <wp:start x="-1" y="0"/>
                    <wp:lineTo x="-1" y="21639"/>
                    <wp:lineTo x="-1" y="21639"/>
                    <wp:lineTo x="-1" y="0"/>
                    <wp:lineTo x="-1" y="0"/>
                  </wp:wrapPolygon>
                </wp:wrapThrough>
                <wp:docPr id="82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5053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C5BCB5" id="Straight Connector 81" o:spid="_x0000_s1026" style="position:absolute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8.3pt,93.1pt" to="638.3pt,12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" strokecolor="#a5a5a5 [3206]" strokeweight="1.5pt">
                <v:stroke joinstyle="miter"/>
                <w10:wrap type="throug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58C58A5" wp14:editId="043197B3">
                <wp:simplePos x="0" y="0"/>
                <wp:positionH relativeFrom="column">
                  <wp:posOffset>8790760</wp:posOffset>
                </wp:positionH>
                <wp:positionV relativeFrom="paragraph">
                  <wp:posOffset>1182324</wp:posOffset>
                </wp:positionV>
                <wp:extent cx="0" cy="355053"/>
                <wp:effectExtent l="0" t="0" r="25400" b="26035"/>
                <wp:wrapThrough wrapText="bothSides">
                  <wp:wrapPolygon edited="0">
                    <wp:start x="-1" y="0"/>
                    <wp:lineTo x="-1" y="21639"/>
                    <wp:lineTo x="-1" y="21639"/>
                    <wp:lineTo x="-1" y="0"/>
                    <wp:lineTo x="-1" y="0"/>
                  </wp:wrapPolygon>
                </wp:wrapThrough>
                <wp:docPr id="83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5053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60770F" id="Straight Connector 82" o:spid="_x0000_s1026" style="position:absolute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92.2pt,93.1pt" to="692.2pt,12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" strokecolor="#a5a5a5 [3206]" strokeweight="1.5pt">
                <v:stroke joinstyle="miter"/>
                <w10:wrap type="throug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D9554C3" wp14:editId="64E1B985">
                <wp:simplePos x="0" y="0"/>
                <wp:positionH relativeFrom="column">
                  <wp:posOffset>8106696</wp:posOffset>
                </wp:positionH>
                <wp:positionV relativeFrom="paragraph">
                  <wp:posOffset>852275</wp:posOffset>
                </wp:positionV>
                <wp:extent cx="0" cy="351503"/>
                <wp:effectExtent l="0" t="0" r="25400" b="29845"/>
                <wp:wrapThrough wrapText="bothSides">
                  <wp:wrapPolygon edited="0">
                    <wp:start x="-1" y="0"/>
                    <wp:lineTo x="-1" y="21873"/>
                    <wp:lineTo x="-1" y="21873"/>
                    <wp:lineTo x="-1" y="0"/>
                    <wp:lineTo x="-1" y="0"/>
                  </wp:wrapPolygon>
                </wp:wrapThrough>
                <wp:docPr id="84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1503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AAEFF8" id="Straight Connector 83" o:spid="_x0000_s1026" style="position:absolute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8.3pt,67.1pt" to="638.3pt,9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" strokecolor="#a5a5a5 [3206]" strokeweight="1.5pt">
                <v:stroke joinstyle="miter"/>
                <w10:wrap type="throug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29706BF" wp14:editId="36EAA8A6">
                <wp:simplePos x="0" y="0"/>
                <wp:positionH relativeFrom="column">
                  <wp:posOffset>8106696</wp:posOffset>
                </wp:positionH>
                <wp:positionV relativeFrom="paragraph">
                  <wp:posOffset>1704402</wp:posOffset>
                </wp:positionV>
                <wp:extent cx="0" cy="633770"/>
                <wp:effectExtent l="0" t="0" r="25400" b="26670"/>
                <wp:wrapThrough wrapText="bothSides">
                  <wp:wrapPolygon edited="0">
                    <wp:start x="-1" y="0"/>
                    <wp:lineTo x="-1" y="21643"/>
                    <wp:lineTo x="-1" y="21643"/>
                    <wp:lineTo x="-1" y="0"/>
                    <wp:lineTo x="-1" y="0"/>
                  </wp:wrapPolygon>
                </wp:wrapThrough>
                <wp:docPr id="85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377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6857FD" id="Straight Connector 84" o:spid="_x0000_s1026" style="position:absolute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8.3pt,134.2pt" to="638.3pt,18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" strokecolor="#a5a5a5 [3206]" strokeweight="1.5pt">
                <v:stroke joinstyle="miter"/>
                <w10:wrap type="throug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354CB48" wp14:editId="47078756">
                <wp:simplePos x="0" y="0"/>
                <wp:positionH relativeFrom="column">
                  <wp:posOffset>8790760</wp:posOffset>
                </wp:positionH>
                <wp:positionV relativeFrom="paragraph">
                  <wp:posOffset>1704402</wp:posOffset>
                </wp:positionV>
                <wp:extent cx="0" cy="633770"/>
                <wp:effectExtent l="0" t="0" r="25400" b="26670"/>
                <wp:wrapThrough wrapText="bothSides">
                  <wp:wrapPolygon edited="0">
                    <wp:start x="-1" y="0"/>
                    <wp:lineTo x="-1" y="21643"/>
                    <wp:lineTo x="-1" y="21643"/>
                    <wp:lineTo x="-1" y="0"/>
                    <wp:lineTo x="-1" y="0"/>
                  </wp:wrapPolygon>
                </wp:wrapThrough>
                <wp:docPr id="86" name="Straight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377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3446E7" id="Straight Connector 85" o:spid="_x0000_s1026" style="position:absolute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92.2pt,134.2pt" to="692.2pt,18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" strokecolor="#a5a5a5 [3206]" strokeweight="1.5pt">
                <v:stroke joinstyle="miter"/>
                <w10:wrap type="throug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6DFC397" wp14:editId="515F270F">
                <wp:simplePos x="0" y="0"/>
                <wp:positionH relativeFrom="column">
                  <wp:posOffset>7422632</wp:posOffset>
                </wp:positionH>
                <wp:positionV relativeFrom="paragraph">
                  <wp:posOffset>1704402</wp:posOffset>
                </wp:positionV>
                <wp:extent cx="0" cy="633770"/>
                <wp:effectExtent l="0" t="0" r="25400" b="26670"/>
                <wp:wrapThrough wrapText="bothSides">
                  <wp:wrapPolygon edited="0">
                    <wp:start x="-1" y="0"/>
                    <wp:lineTo x="-1" y="21643"/>
                    <wp:lineTo x="-1" y="21643"/>
                    <wp:lineTo x="-1" y="0"/>
                    <wp:lineTo x="-1" y="0"/>
                  </wp:wrapPolygon>
                </wp:wrapThrough>
                <wp:docPr id="87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377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FE1C96" id="Straight Connector 86" o:spid="_x0000_s1026" style="position:absolute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4.45pt,134.2pt" to="584.45pt,18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" strokecolor="#a5a5a5 [3206]" strokeweight="1.5pt">
                <v:stroke joinstyle="miter"/>
                <w10:wrap type="throug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A6A54EC" wp14:editId="6C48BFD8">
                <wp:simplePos x="0" y="0"/>
                <wp:positionH relativeFrom="column">
                  <wp:posOffset>7416631</wp:posOffset>
                </wp:positionH>
                <wp:positionV relativeFrom="paragraph">
                  <wp:posOffset>1182324</wp:posOffset>
                </wp:positionV>
                <wp:extent cx="1375754" cy="0"/>
                <wp:effectExtent l="0" t="0" r="21590" b="25400"/>
                <wp:wrapThrough wrapText="bothSides">
                  <wp:wrapPolygon edited="0">
                    <wp:start x="0" y="-1"/>
                    <wp:lineTo x="0" y="-1"/>
                    <wp:lineTo x="21540" y="-1"/>
                    <wp:lineTo x="21540" y="-1"/>
                    <wp:lineTo x="0" y="-1"/>
                  </wp:wrapPolygon>
                </wp:wrapThrough>
                <wp:docPr id="88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5754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4C3665" id="Straight Connector 87" o:spid="_x0000_s1026" style="position:absolute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4pt,93.1pt" to="692.35pt,9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" strokecolor="#a5a5a5 [3206]" strokeweight="1.5pt">
                <v:stroke joinstyle="miter"/>
                <w10:wrap type="throug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DF4A0B4" wp14:editId="6CC5EE22">
                <wp:simplePos x="0" y="0"/>
                <wp:positionH relativeFrom="column">
                  <wp:posOffset>7224613</wp:posOffset>
                </wp:positionH>
                <wp:positionV relativeFrom="paragraph">
                  <wp:posOffset>624241</wp:posOffset>
                </wp:positionV>
                <wp:extent cx="1727237" cy="422513"/>
                <wp:effectExtent l="50800" t="50800" r="76200" b="111125"/>
                <wp:wrapThrough wrapText="bothSides">
                  <wp:wrapPolygon edited="0">
                    <wp:start x="-635" y="-2598"/>
                    <wp:lineTo x="-635" y="25985"/>
                    <wp:lineTo x="22235" y="25985"/>
                    <wp:lineTo x="22235" y="-2598"/>
                    <wp:lineTo x="-635" y="-2598"/>
                  </wp:wrapPolygon>
                </wp:wrapThrough>
                <wp:docPr id="34" name="Text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7237" cy="422513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4662" w:rsidRPr="006B7D34" w:rsidRDefault="008D4662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6B7D34">
                              <w:rPr>
                                <w:rFonts w:ascii="Century Gothic" w:eastAsia="Century Gothic" w:hAnsi="Century Gothic" w:cs="Century Gothic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>4 Activity Title</w:t>
                            </w:r>
                          </w:p>
                        </w:txbxContent>
                      </wps:txbx>
                      <wps:bodyPr vertOverflow="clip" horzOverflow="clip" wrap="square" rtlCol="0" anchor="ctr" anchorCtr="0"/>
                    </wps:wsp>
                  </a:graphicData>
                </a:graphic>
              </wp:anchor>
            </w:drawing>
          </mc:Choice>
          <mc:Fallback>
            <w:pict>
              <v:shape w14:anchorId="3DF4A0B4" id="TextBox 33" o:spid="_x0000_s1032" type="#_x0000_t202" style="position:absolute;margin-left:568.85pt;margin-top:49.15pt;width:136pt;height:33.2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" fillcolor="#2f5496 [2408]" strokecolor="#a5a5a5 [3206]" strokeweight="1pt">
                <v:shadow on="t" color="#bfbfbf [2412]" opacity="26214f" origin=",-.5" offset="0,1pt"/>
                <v:textbox>
                  <w:txbxContent>
                    <w:p w:rsidR="008D4662" w:rsidRPr="006B7D34" w:rsidRDefault="008D4662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b/>
                          <w:color w:val="FFFFFF" w:themeColor="background1"/>
                        </w:rPr>
                      </w:pPr>
                      <w:r w:rsidRPr="006B7D34">
                        <w:rPr>
                          <w:rFonts w:ascii="Century Gothic" w:eastAsia="Century Gothic" w:hAnsi="Century Gothic" w:cs="Century Gothic"/>
                          <w:b/>
                          <w:color w:val="FFFFFF" w:themeColor="background1"/>
                          <w:sz w:val="20"/>
                          <w:szCs w:val="20"/>
                        </w:rPr>
                        <w:t>4 Activity Title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04D78E7" wp14:editId="3723F4C9">
                <wp:simplePos x="0" y="0"/>
                <wp:positionH relativeFrom="column">
                  <wp:posOffset>7086600</wp:posOffset>
                </wp:positionH>
                <wp:positionV relativeFrom="paragraph">
                  <wp:posOffset>1368353</wp:posOffset>
                </wp:positionV>
                <wp:extent cx="575154" cy="505359"/>
                <wp:effectExtent l="50800" t="50800" r="85725" b="104775"/>
                <wp:wrapThrough wrapText="bothSides">
                  <wp:wrapPolygon edited="0">
                    <wp:start x="-1909" y="-2174"/>
                    <wp:lineTo x="-1909" y="24996"/>
                    <wp:lineTo x="23867" y="24996"/>
                    <wp:lineTo x="23867" y="-2174"/>
                    <wp:lineTo x="-1909" y="-2174"/>
                  </wp:wrapPolygon>
                </wp:wrapThrough>
                <wp:docPr id="35" name="Text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154" cy="505359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4662" w:rsidRPr="006B7D34" w:rsidRDefault="008D4662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6B7D34">
                              <w:rPr>
                                <w:rFonts w:ascii="Century Gothic" w:eastAsia="Century Gothic" w:hAnsi="Century Gothic" w:cs="Century Gothic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  <w:t>4.1 Task</w:t>
                            </w:r>
                          </w:p>
                        </w:txbxContent>
                      </wps:txbx>
                      <wps:bodyPr vertOverflow="clip" horzOverflow="clip" wrap="square" rtlCol="0" anchor="ctr" anchorCtr="0"/>
                    </wps:wsp>
                  </a:graphicData>
                </a:graphic>
              </wp:anchor>
            </w:drawing>
          </mc:Choice>
          <mc:Fallback>
            <w:pict>
              <v:shape w14:anchorId="004D78E7" id="TextBox 34" o:spid="_x0000_s1033" type="#_x0000_t202" style="position:absolute;margin-left:558pt;margin-top:107.75pt;width:45.3pt;height:39.8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" fillcolor="#4472c4 [3208]" strokecolor="#a5a5a5 [3206]" strokeweight="1pt">
                <v:shadow on="t" color="#bfbfbf [2412]" opacity="26214f" origin=",-.5" offset="0,1pt"/>
                <v:textbox>
                  <w:txbxContent>
                    <w:p w:rsidR="008D4662" w:rsidRPr="006B7D34" w:rsidRDefault="008D4662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b/>
                          <w:color w:val="FFFFFF" w:themeColor="background1"/>
                        </w:rPr>
                      </w:pPr>
                      <w:r w:rsidRPr="006B7D34">
                        <w:rPr>
                          <w:rFonts w:ascii="Century Gothic" w:eastAsia="Century Gothic" w:hAnsi="Century Gothic" w:cs="Century Gothic"/>
                          <w:b/>
                          <w:color w:val="FFFFFF" w:themeColor="background1"/>
                          <w:sz w:val="18"/>
                          <w:szCs w:val="18"/>
                        </w:rPr>
                        <w:t>4.1 Task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97285B4" wp14:editId="39804BF1">
                <wp:simplePos x="0" y="0"/>
                <wp:positionH relativeFrom="column">
                  <wp:posOffset>7794667</wp:posOffset>
                </wp:positionH>
                <wp:positionV relativeFrom="paragraph">
                  <wp:posOffset>1368353</wp:posOffset>
                </wp:positionV>
                <wp:extent cx="576337" cy="505359"/>
                <wp:effectExtent l="50800" t="50800" r="84455" b="104775"/>
                <wp:wrapThrough wrapText="bothSides">
                  <wp:wrapPolygon edited="0">
                    <wp:start x="-1905" y="-2174"/>
                    <wp:lineTo x="-1905" y="24996"/>
                    <wp:lineTo x="23815" y="24996"/>
                    <wp:lineTo x="23815" y="-2174"/>
                    <wp:lineTo x="-1905" y="-2174"/>
                  </wp:wrapPolygon>
                </wp:wrapThrough>
                <wp:docPr id="36" name="Text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337" cy="505359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4662" w:rsidRPr="006B7D34" w:rsidRDefault="008D4662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6B7D34">
                              <w:rPr>
                                <w:rFonts w:ascii="Century Gothic" w:eastAsia="Century Gothic" w:hAnsi="Century Gothic" w:cs="Century Gothic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  <w:t>4.2 Task</w:t>
                            </w:r>
                          </w:p>
                        </w:txbxContent>
                      </wps:txbx>
                      <wps:bodyPr vertOverflow="clip" horzOverflow="clip" wrap="square" rtlCol="0" anchor="ctr" anchorCtr="0"/>
                    </wps:wsp>
                  </a:graphicData>
                </a:graphic>
              </wp:anchor>
            </w:drawing>
          </mc:Choice>
          <mc:Fallback>
            <w:pict>
              <v:shape w14:anchorId="797285B4" id="TextBox 35" o:spid="_x0000_s1034" type="#_x0000_t202" style="position:absolute;margin-left:613.75pt;margin-top:107.75pt;width:45.4pt;height:39.8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" fillcolor="#4472c4 [3208]" strokecolor="#a5a5a5 [3206]" strokeweight="1pt">
                <v:shadow on="t" color="#bfbfbf [2412]" opacity="26214f" origin=",-.5" offset="0,1pt"/>
                <v:textbox>
                  <w:txbxContent>
                    <w:p w:rsidR="008D4662" w:rsidRPr="006B7D34" w:rsidRDefault="008D4662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b/>
                          <w:color w:val="FFFFFF" w:themeColor="background1"/>
                        </w:rPr>
                      </w:pPr>
                      <w:r w:rsidRPr="006B7D34">
                        <w:rPr>
                          <w:rFonts w:ascii="Century Gothic" w:eastAsia="Century Gothic" w:hAnsi="Century Gothic" w:cs="Century Gothic"/>
                          <w:b/>
                          <w:color w:val="FFFFFF" w:themeColor="background1"/>
                          <w:sz w:val="18"/>
                          <w:szCs w:val="18"/>
                        </w:rPr>
                        <w:t>4.2 Task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9EE38A4" wp14:editId="12FFA820">
                <wp:simplePos x="0" y="0"/>
                <wp:positionH relativeFrom="column">
                  <wp:posOffset>8508734</wp:posOffset>
                </wp:positionH>
                <wp:positionV relativeFrom="paragraph">
                  <wp:posOffset>1368353</wp:posOffset>
                </wp:positionV>
                <wp:extent cx="575154" cy="505359"/>
                <wp:effectExtent l="50800" t="50800" r="85725" b="104775"/>
                <wp:wrapThrough wrapText="bothSides">
                  <wp:wrapPolygon edited="0">
                    <wp:start x="-1909" y="-2174"/>
                    <wp:lineTo x="-1909" y="24996"/>
                    <wp:lineTo x="23867" y="24996"/>
                    <wp:lineTo x="23867" y="-2174"/>
                    <wp:lineTo x="-1909" y="-2174"/>
                  </wp:wrapPolygon>
                </wp:wrapThrough>
                <wp:docPr id="37" name="Text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154" cy="505359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4662" w:rsidRPr="006B7D34" w:rsidRDefault="008D4662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6B7D34">
                              <w:rPr>
                                <w:rFonts w:ascii="Century Gothic" w:eastAsia="Century Gothic" w:hAnsi="Century Gothic" w:cs="Century Gothic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  <w:t>4.3 Task</w:t>
                            </w:r>
                          </w:p>
                        </w:txbxContent>
                      </wps:txbx>
                      <wps:bodyPr vertOverflow="clip" horzOverflow="clip" wrap="square" rtlCol="0" anchor="ctr" anchorCtr="0"/>
                    </wps:wsp>
                  </a:graphicData>
                </a:graphic>
              </wp:anchor>
            </w:drawing>
          </mc:Choice>
          <mc:Fallback>
            <w:pict>
              <v:shape w14:anchorId="09EE38A4" id="TextBox 36" o:spid="_x0000_s1035" type="#_x0000_t202" style="position:absolute;margin-left:670pt;margin-top:107.75pt;width:45.3pt;height:39.8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" fillcolor="#4472c4 [3208]" strokecolor="#a5a5a5 [3206]" strokeweight="1pt">
                <v:shadow on="t" color="#bfbfbf [2412]" opacity="26214f" origin=",-.5" offset="0,1pt"/>
                <v:textbox>
                  <w:txbxContent>
                    <w:p w:rsidR="008D4662" w:rsidRPr="006B7D34" w:rsidRDefault="008D4662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b/>
                          <w:color w:val="FFFFFF" w:themeColor="background1"/>
                        </w:rPr>
                      </w:pPr>
                      <w:r w:rsidRPr="006B7D34">
                        <w:rPr>
                          <w:rFonts w:ascii="Century Gothic" w:eastAsia="Century Gothic" w:hAnsi="Century Gothic" w:cs="Century Gothic"/>
                          <w:b/>
                          <w:color w:val="FFFFFF" w:themeColor="background1"/>
                          <w:sz w:val="18"/>
                          <w:szCs w:val="18"/>
                        </w:rPr>
                        <w:t>4.3 Task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4E17E1B" wp14:editId="09AFD1A4">
                <wp:simplePos x="0" y="0"/>
                <wp:positionH relativeFrom="column">
                  <wp:posOffset>7086600</wp:posOffset>
                </wp:positionH>
                <wp:positionV relativeFrom="paragraph">
                  <wp:posOffset>2076458</wp:posOffset>
                </wp:positionV>
                <wp:extent cx="575154" cy="2274707"/>
                <wp:effectExtent l="50800" t="50800" r="85725" b="113030"/>
                <wp:wrapThrough wrapText="bothSides">
                  <wp:wrapPolygon edited="0">
                    <wp:start x="-1909" y="-482"/>
                    <wp:lineTo x="-1909" y="22432"/>
                    <wp:lineTo x="23867" y="22432"/>
                    <wp:lineTo x="23867" y="-482"/>
                    <wp:lineTo x="-1909" y="-482"/>
                  </wp:wrapPolygon>
                </wp:wrapThrough>
                <wp:docPr id="38" name="Text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154" cy="2274707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4662" w:rsidRPr="008D4662" w:rsidRDefault="008D4662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D4662"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4.1.1 Subtask</w:t>
                            </w:r>
                          </w:p>
                          <w:p w:rsidR="009A6136" w:rsidRDefault="009A6136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</w:p>
                          <w:p w:rsidR="008D4662" w:rsidRPr="008D4662" w:rsidRDefault="008D4662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D4662"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4.1.2 Subtask</w:t>
                            </w:r>
                          </w:p>
                          <w:p w:rsidR="009A6136" w:rsidRDefault="009A6136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</w:p>
                          <w:p w:rsidR="008D4662" w:rsidRPr="008D4662" w:rsidRDefault="008D4662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D4662"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4.1.3 Subtask</w:t>
                            </w:r>
                          </w:p>
                          <w:p w:rsidR="009A6136" w:rsidRDefault="009A6136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</w:p>
                          <w:p w:rsidR="008D4662" w:rsidRPr="008D4662" w:rsidRDefault="008D4662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D4662"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4.1.4 Subtask</w:t>
                            </w:r>
                          </w:p>
                          <w:p w:rsidR="009A6136" w:rsidRDefault="009A6136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</w:p>
                          <w:p w:rsidR="008D4662" w:rsidRPr="008D4662" w:rsidRDefault="008D4662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D4662"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4.1.5 Subtask</w:t>
                            </w:r>
                          </w:p>
                        </w:txbxContent>
                      </wps:txbx>
                      <wps:bodyPr vertOverflow="clip" horzOverflow="clip" wrap="square" rtlCol="0" anchor="t" anchorCtr="0"/>
                    </wps:wsp>
                  </a:graphicData>
                </a:graphic>
              </wp:anchor>
            </w:drawing>
          </mc:Choice>
          <mc:Fallback>
            <w:pict>
              <v:shape w14:anchorId="74E17E1B" id="TextBox 37" o:spid="_x0000_s1036" type="#_x0000_t202" style="position:absolute;margin-left:558pt;margin-top:163.5pt;width:45.3pt;height:179.1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" fillcolor="#d9e2f3 [664]" strokecolor="#a5a5a5 [3206]" strokeweight="1pt">
                <v:shadow on="t" color="#bfbfbf [2412]" opacity="26214f" origin=",-.5" offset="0,1pt"/>
                <v:textbox>
                  <w:txbxContent>
                    <w:p w:rsidR="008D4662" w:rsidRPr="008D4662" w:rsidRDefault="008D4662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8D4662"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4.1.1 Subtask</w:t>
                      </w:r>
                    </w:p>
                    <w:p w:rsidR="009A6136" w:rsidRDefault="009A6136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</w:p>
                    <w:p w:rsidR="008D4662" w:rsidRPr="008D4662" w:rsidRDefault="008D4662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8D4662"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4.1.2 Subtask</w:t>
                      </w:r>
                    </w:p>
                    <w:p w:rsidR="009A6136" w:rsidRDefault="009A6136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</w:p>
                    <w:p w:rsidR="008D4662" w:rsidRPr="008D4662" w:rsidRDefault="008D4662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8D4662"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4.1.3 Subtask</w:t>
                      </w:r>
                    </w:p>
                    <w:p w:rsidR="009A6136" w:rsidRDefault="009A6136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</w:p>
                    <w:p w:rsidR="008D4662" w:rsidRPr="008D4662" w:rsidRDefault="008D4662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8D4662"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4.1.4 Subtask</w:t>
                      </w:r>
                    </w:p>
                    <w:p w:rsidR="009A6136" w:rsidRDefault="009A6136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</w:p>
                    <w:p w:rsidR="008D4662" w:rsidRPr="008D4662" w:rsidRDefault="008D4662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8D4662"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4.1.5 Subtask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90A2F8F" wp14:editId="56CF5684">
                <wp:simplePos x="0" y="0"/>
                <wp:positionH relativeFrom="column">
                  <wp:posOffset>7794667</wp:posOffset>
                </wp:positionH>
                <wp:positionV relativeFrom="paragraph">
                  <wp:posOffset>2076458</wp:posOffset>
                </wp:positionV>
                <wp:extent cx="576337" cy="1876178"/>
                <wp:effectExtent l="50800" t="50800" r="84455" b="105410"/>
                <wp:wrapThrough wrapText="bothSides">
                  <wp:wrapPolygon edited="0">
                    <wp:start x="-1905" y="-585"/>
                    <wp:lineTo x="-1905" y="22521"/>
                    <wp:lineTo x="23815" y="22521"/>
                    <wp:lineTo x="23815" y="-585"/>
                    <wp:lineTo x="-1905" y="-585"/>
                  </wp:wrapPolygon>
                </wp:wrapThrough>
                <wp:docPr id="39" name="Text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337" cy="1876178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4662" w:rsidRPr="008D4662" w:rsidRDefault="008D4662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D4662"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4.2.1 Subtask</w:t>
                            </w:r>
                          </w:p>
                          <w:p w:rsidR="009A6136" w:rsidRDefault="009A6136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</w:p>
                          <w:p w:rsidR="008D4662" w:rsidRPr="008D4662" w:rsidRDefault="008D4662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D4662"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4.2.2 Subtask</w:t>
                            </w:r>
                          </w:p>
                          <w:p w:rsidR="009A6136" w:rsidRDefault="009A6136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</w:p>
                          <w:p w:rsidR="008D4662" w:rsidRPr="008D4662" w:rsidRDefault="008D4662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D4662"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4.2.3 Subtask</w:t>
                            </w:r>
                          </w:p>
                          <w:p w:rsidR="009A6136" w:rsidRDefault="009A6136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</w:p>
                          <w:p w:rsidR="008D4662" w:rsidRPr="008D4662" w:rsidRDefault="008D4662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D4662"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4.2.4 Subtask</w:t>
                            </w:r>
                          </w:p>
                        </w:txbxContent>
                      </wps:txbx>
                      <wps:bodyPr vertOverflow="clip" horzOverflow="clip" wrap="square" rtlCol="0" anchor="t" anchorCtr="0"/>
                    </wps:wsp>
                  </a:graphicData>
                </a:graphic>
              </wp:anchor>
            </w:drawing>
          </mc:Choice>
          <mc:Fallback>
            <w:pict>
              <v:shape w14:anchorId="390A2F8F" id="TextBox 38" o:spid="_x0000_s1037" type="#_x0000_t202" style="position:absolute;margin-left:613.75pt;margin-top:163.5pt;width:45.4pt;height:147.7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" fillcolor="#d9e2f3 [664]" strokecolor="#a5a5a5 [3206]" strokeweight="1pt">
                <v:shadow on="t" color="#bfbfbf [2412]" opacity="26214f" origin=",-.5" offset="0,1pt"/>
                <v:textbox>
                  <w:txbxContent>
                    <w:p w:rsidR="008D4662" w:rsidRPr="008D4662" w:rsidRDefault="008D4662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8D4662"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4.2.1 Subtask</w:t>
                      </w:r>
                    </w:p>
                    <w:p w:rsidR="009A6136" w:rsidRDefault="009A6136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</w:p>
                    <w:p w:rsidR="008D4662" w:rsidRPr="008D4662" w:rsidRDefault="008D4662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8D4662"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4.2.2 Subtask</w:t>
                      </w:r>
                    </w:p>
                    <w:p w:rsidR="009A6136" w:rsidRDefault="009A6136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</w:p>
                    <w:p w:rsidR="008D4662" w:rsidRPr="008D4662" w:rsidRDefault="008D4662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8D4662"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4.2.3 Subtask</w:t>
                      </w:r>
                    </w:p>
                    <w:p w:rsidR="009A6136" w:rsidRDefault="009A6136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</w:p>
                    <w:p w:rsidR="008D4662" w:rsidRPr="008D4662" w:rsidRDefault="008D4662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8D4662"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4.2.4 Subtask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B36F06D" wp14:editId="35B263B5">
                <wp:simplePos x="0" y="0"/>
                <wp:positionH relativeFrom="column">
                  <wp:posOffset>8502733</wp:posOffset>
                </wp:positionH>
                <wp:positionV relativeFrom="paragraph">
                  <wp:posOffset>2076458</wp:posOffset>
                </wp:positionV>
                <wp:extent cx="575154" cy="1423966"/>
                <wp:effectExtent l="50800" t="50800" r="85725" b="100330"/>
                <wp:wrapThrough wrapText="bothSides">
                  <wp:wrapPolygon edited="0">
                    <wp:start x="-1909" y="-771"/>
                    <wp:lineTo x="-1909" y="22737"/>
                    <wp:lineTo x="23867" y="22737"/>
                    <wp:lineTo x="23867" y="-771"/>
                    <wp:lineTo x="-1909" y="-771"/>
                  </wp:wrapPolygon>
                </wp:wrapThrough>
                <wp:docPr id="40" name="Text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154" cy="1423966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4662" w:rsidRPr="008D4662" w:rsidRDefault="008D4662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D4662"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4.3.1 Subtask</w:t>
                            </w:r>
                          </w:p>
                          <w:p w:rsidR="009A6136" w:rsidRDefault="009A6136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</w:p>
                          <w:p w:rsidR="008D4662" w:rsidRPr="008D4662" w:rsidRDefault="008D4662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D4662"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4.3.2 Subtask</w:t>
                            </w:r>
                          </w:p>
                          <w:p w:rsidR="009A6136" w:rsidRDefault="009A6136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</w:p>
                          <w:p w:rsidR="008D4662" w:rsidRPr="008D4662" w:rsidRDefault="008D4662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D4662"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4.3.3 Subtask</w:t>
                            </w:r>
                          </w:p>
                        </w:txbxContent>
                      </wps:txbx>
                      <wps:bodyPr vertOverflow="clip" horzOverflow="clip" wrap="square" rtlCol="0" anchor="t" anchorCtr="0"/>
                    </wps:wsp>
                  </a:graphicData>
                </a:graphic>
              </wp:anchor>
            </w:drawing>
          </mc:Choice>
          <mc:Fallback>
            <w:pict>
              <v:shape w14:anchorId="6B36F06D" id="TextBox 39" o:spid="_x0000_s1038" type="#_x0000_t202" style="position:absolute;margin-left:669.5pt;margin-top:163.5pt;width:45.3pt;height:112.1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" fillcolor="#d9e2f3 [664]" strokecolor="#a5a5a5 [3206]" strokeweight="1pt">
                <v:shadow on="t" color="#bfbfbf [2412]" opacity="26214f" origin=",-.5" offset="0,1pt"/>
                <v:textbox>
                  <w:txbxContent>
                    <w:p w:rsidR="008D4662" w:rsidRPr="008D4662" w:rsidRDefault="008D4662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8D4662"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4.3.1 Subtask</w:t>
                      </w:r>
                    </w:p>
                    <w:p w:rsidR="009A6136" w:rsidRDefault="009A6136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</w:p>
                    <w:p w:rsidR="008D4662" w:rsidRPr="008D4662" w:rsidRDefault="008D4662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8D4662"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4.3.2 Subtask</w:t>
                      </w:r>
                    </w:p>
                    <w:p w:rsidR="009A6136" w:rsidRDefault="009A6136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</w:p>
                    <w:p w:rsidR="008D4662" w:rsidRPr="008D4662" w:rsidRDefault="008D4662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8D4662"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4.3.3 Subtask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7A7F5FE" wp14:editId="2194BF95">
                <wp:simplePos x="0" y="0"/>
                <wp:positionH relativeFrom="column">
                  <wp:posOffset>5286522</wp:posOffset>
                </wp:positionH>
                <wp:positionV relativeFrom="paragraph">
                  <wp:posOffset>1182324</wp:posOffset>
                </wp:positionV>
                <wp:extent cx="1375736" cy="0"/>
                <wp:effectExtent l="0" t="0" r="21590" b="25400"/>
                <wp:wrapThrough wrapText="bothSides">
                  <wp:wrapPolygon edited="0">
                    <wp:start x="0" y="-1"/>
                    <wp:lineTo x="0" y="-1"/>
                    <wp:lineTo x="21540" y="-1"/>
                    <wp:lineTo x="21540" y="-1"/>
                    <wp:lineTo x="0" y="-1"/>
                  </wp:wrapPolygon>
                </wp:wrapThrough>
                <wp:docPr id="78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5736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E3BF46" id="Straight Connector 77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6.25pt,93.1pt" to="524.6pt,9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" strokecolor="#a5a5a5 [3206]" strokeweight="1.5pt">
                <v:stroke joinstyle="miter"/>
                <w10:wrap type="throug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2867458" wp14:editId="5B2A3D2B">
                <wp:simplePos x="0" y="0"/>
                <wp:positionH relativeFrom="column">
                  <wp:posOffset>5988578</wp:posOffset>
                </wp:positionH>
                <wp:positionV relativeFrom="paragraph">
                  <wp:posOffset>450215</wp:posOffset>
                </wp:positionV>
                <wp:extent cx="0" cy="351503"/>
                <wp:effectExtent l="0" t="0" r="25400" b="29845"/>
                <wp:wrapThrough wrapText="bothSides">
                  <wp:wrapPolygon edited="0">
                    <wp:start x="-1" y="0"/>
                    <wp:lineTo x="-1" y="21873"/>
                    <wp:lineTo x="-1" y="21873"/>
                    <wp:lineTo x="-1" y="0"/>
                    <wp:lineTo x="-1" y="0"/>
                  </wp:wrapPolygon>
                </wp:wrapThrough>
                <wp:docPr id="70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1503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FA4ACC" id="Straight Connector 69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1.55pt,35.45pt" to="471.55pt,6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" strokecolor="#a5a5a5 [3206]" strokeweight="1.5pt">
                <v:stroke joinstyle="miter"/>
                <w10:wrap type="throug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E79755B" wp14:editId="149822FD">
                <wp:simplePos x="0" y="0"/>
                <wp:positionH relativeFrom="column">
                  <wp:posOffset>5292522</wp:posOffset>
                </wp:positionH>
                <wp:positionV relativeFrom="paragraph">
                  <wp:posOffset>1182324</wp:posOffset>
                </wp:positionV>
                <wp:extent cx="0" cy="355053"/>
                <wp:effectExtent l="0" t="0" r="25400" b="26035"/>
                <wp:wrapThrough wrapText="bothSides">
                  <wp:wrapPolygon edited="0">
                    <wp:start x="-1" y="0"/>
                    <wp:lineTo x="-1" y="21639"/>
                    <wp:lineTo x="-1" y="21639"/>
                    <wp:lineTo x="-1" y="0"/>
                    <wp:lineTo x="-1" y="0"/>
                  </wp:wrapPolygon>
                </wp:wrapThrough>
                <wp:docPr id="71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5053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67B396" id="Straight Connector 70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6.75pt,93.1pt" to="416.75pt,12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" strokecolor="#a5a5a5 [3206]" strokeweight="1.5pt">
                <v:stroke joinstyle="miter"/>
                <w10:wrap type="throug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B83125D" wp14:editId="5E643414">
                <wp:simplePos x="0" y="0"/>
                <wp:positionH relativeFrom="column">
                  <wp:posOffset>5988578</wp:posOffset>
                </wp:positionH>
                <wp:positionV relativeFrom="paragraph">
                  <wp:posOffset>1182324</wp:posOffset>
                </wp:positionV>
                <wp:extent cx="0" cy="355053"/>
                <wp:effectExtent l="0" t="0" r="25400" b="26035"/>
                <wp:wrapThrough wrapText="bothSides">
                  <wp:wrapPolygon edited="0">
                    <wp:start x="-1" y="0"/>
                    <wp:lineTo x="-1" y="21639"/>
                    <wp:lineTo x="-1" y="21639"/>
                    <wp:lineTo x="-1" y="0"/>
                    <wp:lineTo x="-1" y="0"/>
                  </wp:wrapPolygon>
                </wp:wrapThrough>
                <wp:docPr id="72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5053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235B3E" id="Straight Connector 71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1.55pt,93.1pt" to="471.55pt,12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" strokecolor="#a5a5a5 [3206]" strokeweight="1.5pt">
                <v:stroke joinstyle="miter"/>
                <w10:wrap type="throug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52EC93E" wp14:editId="2EEB3188">
                <wp:simplePos x="0" y="0"/>
                <wp:positionH relativeFrom="column">
                  <wp:posOffset>6666633</wp:posOffset>
                </wp:positionH>
                <wp:positionV relativeFrom="paragraph">
                  <wp:posOffset>1182324</wp:posOffset>
                </wp:positionV>
                <wp:extent cx="0" cy="355053"/>
                <wp:effectExtent l="0" t="0" r="25400" b="26035"/>
                <wp:wrapThrough wrapText="bothSides">
                  <wp:wrapPolygon edited="0">
                    <wp:start x="-1" y="0"/>
                    <wp:lineTo x="-1" y="21639"/>
                    <wp:lineTo x="-1" y="21639"/>
                    <wp:lineTo x="-1" y="0"/>
                    <wp:lineTo x="-1" y="0"/>
                  </wp:wrapPolygon>
                </wp:wrapThrough>
                <wp:docPr id="73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5053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DC808D" id="Straight Connector 72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4.95pt,93.1pt" to="524.95pt,12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" strokecolor="#a5a5a5 [3206]" strokeweight="1.5pt">
                <v:stroke joinstyle="miter"/>
                <w10:wrap type="throug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FD7F85D" wp14:editId="6B5FC5F9">
                <wp:simplePos x="0" y="0"/>
                <wp:positionH relativeFrom="column">
                  <wp:posOffset>5988578</wp:posOffset>
                </wp:positionH>
                <wp:positionV relativeFrom="paragraph">
                  <wp:posOffset>852275</wp:posOffset>
                </wp:positionV>
                <wp:extent cx="0" cy="351503"/>
                <wp:effectExtent l="0" t="0" r="25400" b="29845"/>
                <wp:wrapThrough wrapText="bothSides">
                  <wp:wrapPolygon edited="0">
                    <wp:start x="-1" y="0"/>
                    <wp:lineTo x="-1" y="21873"/>
                    <wp:lineTo x="-1" y="21873"/>
                    <wp:lineTo x="-1" y="0"/>
                    <wp:lineTo x="-1" y="0"/>
                  </wp:wrapPolygon>
                </wp:wrapThrough>
                <wp:docPr id="74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1503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750A62" id="Straight Connector 73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1.55pt,67.1pt" to="471.55pt,9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" strokecolor="#a5a5a5 [3206]" strokeweight="1.5pt">
                <v:stroke joinstyle="miter"/>
                <w10:wrap type="throug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43AD884" wp14:editId="709131EB">
                <wp:simplePos x="0" y="0"/>
                <wp:positionH relativeFrom="column">
                  <wp:posOffset>5988578</wp:posOffset>
                </wp:positionH>
                <wp:positionV relativeFrom="paragraph">
                  <wp:posOffset>1704402</wp:posOffset>
                </wp:positionV>
                <wp:extent cx="0" cy="633770"/>
                <wp:effectExtent l="0" t="0" r="25400" b="26670"/>
                <wp:wrapThrough wrapText="bothSides">
                  <wp:wrapPolygon edited="0">
                    <wp:start x="-1" y="0"/>
                    <wp:lineTo x="-1" y="21643"/>
                    <wp:lineTo x="-1" y="21643"/>
                    <wp:lineTo x="-1" y="0"/>
                    <wp:lineTo x="-1" y="0"/>
                  </wp:wrapPolygon>
                </wp:wrapThrough>
                <wp:docPr id="75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377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87F088" id="Straight Connector 74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1.55pt,134.2pt" to="471.55pt,18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" strokecolor="#a5a5a5 [3206]" strokeweight="1.5pt">
                <v:stroke joinstyle="miter"/>
                <w10:wrap type="throug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D34E8C7" wp14:editId="41D2DD0E">
                <wp:simplePos x="0" y="0"/>
                <wp:positionH relativeFrom="column">
                  <wp:posOffset>6666633</wp:posOffset>
                </wp:positionH>
                <wp:positionV relativeFrom="paragraph">
                  <wp:posOffset>1704402</wp:posOffset>
                </wp:positionV>
                <wp:extent cx="0" cy="633770"/>
                <wp:effectExtent l="0" t="0" r="25400" b="26670"/>
                <wp:wrapThrough wrapText="bothSides">
                  <wp:wrapPolygon edited="0">
                    <wp:start x="-1" y="0"/>
                    <wp:lineTo x="-1" y="21643"/>
                    <wp:lineTo x="-1" y="21643"/>
                    <wp:lineTo x="-1" y="0"/>
                    <wp:lineTo x="-1" y="0"/>
                  </wp:wrapPolygon>
                </wp:wrapThrough>
                <wp:docPr id="76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377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AFB067" id="Straight Connector 75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4.95pt,134.2pt" to="524.95pt,18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" strokecolor="#a5a5a5 [3206]" strokeweight="1.5pt">
                <v:stroke joinstyle="miter"/>
                <w10:wrap type="throug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17735DB" wp14:editId="6559EF3E">
                <wp:simplePos x="0" y="0"/>
                <wp:positionH relativeFrom="column">
                  <wp:posOffset>5304523</wp:posOffset>
                </wp:positionH>
                <wp:positionV relativeFrom="paragraph">
                  <wp:posOffset>1704402</wp:posOffset>
                </wp:positionV>
                <wp:extent cx="0" cy="633770"/>
                <wp:effectExtent l="0" t="0" r="25400" b="26670"/>
                <wp:wrapThrough wrapText="bothSides">
                  <wp:wrapPolygon edited="0">
                    <wp:start x="-1" y="0"/>
                    <wp:lineTo x="-1" y="21643"/>
                    <wp:lineTo x="-1" y="21643"/>
                    <wp:lineTo x="-1" y="0"/>
                    <wp:lineTo x="-1" y="0"/>
                  </wp:wrapPolygon>
                </wp:wrapThrough>
                <wp:docPr id="77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377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43B1C0" id="Straight Connector 76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7.7pt,134.2pt" to="417.7pt,18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" strokecolor="#a5a5a5 [3206]" strokeweight="1.5pt">
                <v:stroke joinstyle="miter"/>
                <w10:wrap type="throug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63C11D0" wp14:editId="09842ECF">
                <wp:simplePos x="0" y="0"/>
                <wp:positionH relativeFrom="column">
                  <wp:posOffset>5142511</wp:posOffset>
                </wp:positionH>
                <wp:positionV relativeFrom="paragraph">
                  <wp:posOffset>624241</wp:posOffset>
                </wp:positionV>
                <wp:extent cx="1728397" cy="422513"/>
                <wp:effectExtent l="50800" t="50800" r="75565" b="111125"/>
                <wp:wrapThrough wrapText="bothSides">
                  <wp:wrapPolygon edited="0">
                    <wp:start x="-635" y="-2598"/>
                    <wp:lineTo x="-635" y="25985"/>
                    <wp:lineTo x="22227" y="25985"/>
                    <wp:lineTo x="22227" y="-2598"/>
                    <wp:lineTo x="-635" y="-2598"/>
                  </wp:wrapPolygon>
                </wp:wrapThrough>
                <wp:docPr id="26" name="Text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8397" cy="422513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4662" w:rsidRPr="006B7D34" w:rsidRDefault="008D4662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6B7D34">
                              <w:rPr>
                                <w:rFonts w:ascii="Century Gothic" w:eastAsia="Century Gothic" w:hAnsi="Century Gothic" w:cs="Century Gothic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>3 Activity Title</w:t>
                            </w:r>
                          </w:p>
                        </w:txbxContent>
                      </wps:txbx>
                      <wps:bodyPr vertOverflow="clip" horzOverflow="clip" wrap="square" rtlCol="0" anchor="ctr" anchorCtr="0"/>
                    </wps:wsp>
                  </a:graphicData>
                </a:graphic>
              </wp:anchor>
            </w:drawing>
          </mc:Choice>
          <mc:Fallback>
            <w:pict>
              <v:shape w14:anchorId="463C11D0" id="TextBox 25" o:spid="_x0000_s1039" type="#_x0000_t202" style="position:absolute;margin-left:404.9pt;margin-top:49.15pt;width:136.1pt;height:33.2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" fillcolor="#2f5496 [2408]" strokecolor="#a5a5a5 [3206]" strokeweight="1pt">
                <v:shadow on="t" color="#bfbfbf [2412]" opacity="26214f" origin=",-.5" offset="0,1pt"/>
                <v:textbox>
                  <w:txbxContent>
                    <w:p w:rsidR="008D4662" w:rsidRPr="006B7D34" w:rsidRDefault="008D4662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b/>
                          <w:color w:val="FFFFFF" w:themeColor="background1"/>
                        </w:rPr>
                      </w:pPr>
                      <w:r w:rsidRPr="006B7D34">
                        <w:rPr>
                          <w:rFonts w:ascii="Century Gothic" w:eastAsia="Century Gothic" w:hAnsi="Century Gothic" w:cs="Century Gothic"/>
                          <w:b/>
                          <w:color w:val="FFFFFF" w:themeColor="background1"/>
                          <w:sz w:val="20"/>
                          <w:szCs w:val="20"/>
                        </w:rPr>
                        <w:t>3 Activity Title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F04714C" wp14:editId="587B4FFE">
                <wp:simplePos x="0" y="0"/>
                <wp:positionH relativeFrom="column">
                  <wp:posOffset>5016500</wp:posOffset>
                </wp:positionH>
                <wp:positionV relativeFrom="paragraph">
                  <wp:posOffset>1368353</wp:posOffset>
                </wp:positionV>
                <wp:extent cx="576330" cy="505359"/>
                <wp:effectExtent l="50800" t="50800" r="84455" b="104775"/>
                <wp:wrapThrough wrapText="bothSides">
                  <wp:wrapPolygon edited="0">
                    <wp:start x="-1905" y="-2174"/>
                    <wp:lineTo x="-1905" y="24996"/>
                    <wp:lineTo x="23815" y="24996"/>
                    <wp:lineTo x="23815" y="-2174"/>
                    <wp:lineTo x="-1905" y="-2174"/>
                  </wp:wrapPolygon>
                </wp:wrapThrough>
                <wp:docPr id="27" name="Text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330" cy="505359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4662" w:rsidRPr="006B7D34" w:rsidRDefault="008D4662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6B7D34">
                              <w:rPr>
                                <w:rFonts w:ascii="Century Gothic" w:eastAsia="Century Gothic" w:hAnsi="Century Gothic" w:cs="Century Gothic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  <w:t>3.1 Task</w:t>
                            </w:r>
                          </w:p>
                        </w:txbxContent>
                      </wps:txbx>
                      <wps:bodyPr vertOverflow="clip" horzOverflow="clip" wrap="square" rtlCol="0" anchor="ctr" anchorCtr="0"/>
                    </wps:wsp>
                  </a:graphicData>
                </a:graphic>
              </wp:anchor>
            </w:drawing>
          </mc:Choice>
          <mc:Fallback>
            <w:pict>
              <v:shape w14:anchorId="2F04714C" id="TextBox 26" o:spid="_x0000_s1040" type="#_x0000_t202" style="position:absolute;margin-left:395pt;margin-top:107.75pt;width:45.4pt;height:39.8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" fillcolor="#4472c4 [3208]" strokecolor="#a5a5a5 [3206]" strokeweight="1pt">
                <v:shadow on="t" color="#bfbfbf [2412]" opacity="26214f" origin=",-.5" offset="0,1pt"/>
                <v:textbox>
                  <w:txbxContent>
                    <w:p w:rsidR="008D4662" w:rsidRPr="006B7D34" w:rsidRDefault="008D4662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b/>
                          <w:color w:val="FFFFFF" w:themeColor="background1"/>
                        </w:rPr>
                      </w:pPr>
                      <w:r w:rsidRPr="006B7D34">
                        <w:rPr>
                          <w:rFonts w:ascii="Century Gothic" w:eastAsia="Century Gothic" w:hAnsi="Century Gothic" w:cs="Century Gothic"/>
                          <w:b/>
                          <w:color w:val="FFFFFF" w:themeColor="background1"/>
                          <w:sz w:val="18"/>
                          <w:szCs w:val="18"/>
                        </w:rPr>
                        <w:t>3.1 Task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DB8A5E2" wp14:editId="7FC08413">
                <wp:simplePos x="0" y="0"/>
                <wp:positionH relativeFrom="column">
                  <wp:posOffset>5700555</wp:posOffset>
                </wp:positionH>
                <wp:positionV relativeFrom="paragraph">
                  <wp:posOffset>1368353</wp:posOffset>
                </wp:positionV>
                <wp:extent cx="575146" cy="505359"/>
                <wp:effectExtent l="50800" t="50800" r="85725" b="104775"/>
                <wp:wrapThrough wrapText="bothSides">
                  <wp:wrapPolygon edited="0">
                    <wp:start x="-1909" y="-2174"/>
                    <wp:lineTo x="-1909" y="24996"/>
                    <wp:lineTo x="23867" y="24996"/>
                    <wp:lineTo x="23867" y="-2174"/>
                    <wp:lineTo x="-1909" y="-2174"/>
                  </wp:wrapPolygon>
                </wp:wrapThrough>
                <wp:docPr id="28" name="Text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146" cy="505359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4662" w:rsidRPr="006B7D34" w:rsidRDefault="008D4662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6B7D34">
                              <w:rPr>
                                <w:rFonts w:ascii="Century Gothic" w:eastAsia="Century Gothic" w:hAnsi="Century Gothic" w:cs="Century Gothic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  <w:t>3.2 Task</w:t>
                            </w:r>
                          </w:p>
                        </w:txbxContent>
                      </wps:txbx>
                      <wps:bodyPr vertOverflow="clip" horzOverflow="clip" wrap="square" rtlCol="0" anchor="ctr" anchorCtr="0"/>
                    </wps:wsp>
                  </a:graphicData>
                </a:graphic>
              </wp:anchor>
            </w:drawing>
          </mc:Choice>
          <mc:Fallback>
            <w:pict>
              <v:shape w14:anchorId="0DB8A5E2" id="TextBox 27" o:spid="_x0000_s1041" type="#_x0000_t202" style="position:absolute;margin-left:448.85pt;margin-top:107.75pt;width:45.3pt;height:39.8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" fillcolor="#4472c4 [3208]" strokecolor="#a5a5a5 [3206]" strokeweight="1pt">
                <v:shadow on="t" color="#bfbfbf [2412]" opacity="26214f" origin=",-.5" offset="0,1pt"/>
                <v:textbox>
                  <w:txbxContent>
                    <w:p w:rsidR="008D4662" w:rsidRPr="006B7D34" w:rsidRDefault="008D4662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b/>
                          <w:color w:val="FFFFFF" w:themeColor="background1"/>
                        </w:rPr>
                      </w:pPr>
                      <w:r w:rsidRPr="006B7D34">
                        <w:rPr>
                          <w:rFonts w:ascii="Century Gothic" w:eastAsia="Century Gothic" w:hAnsi="Century Gothic" w:cs="Century Gothic"/>
                          <w:b/>
                          <w:color w:val="FFFFFF" w:themeColor="background1"/>
                          <w:sz w:val="18"/>
                          <w:szCs w:val="18"/>
                        </w:rPr>
                        <w:t>3.2 Task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797B6DB" wp14:editId="324E9D0B">
                <wp:simplePos x="0" y="0"/>
                <wp:positionH relativeFrom="column">
                  <wp:posOffset>6348607</wp:posOffset>
                </wp:positionH>
                <wp:positionV relativeFrom="paragraph">
                  <wp:posOffset>1368353</wp:posOffset>
                </wp:positionV>
                <wp:extent cx="576330" cy="505359"/>
                <wp:effectExtent l="50800" t="50800" r="84455" b="104775"/>
                <wp:wrapThrough wrapText="bothSides">
                  <wp:wrapPolygon edited="0">
                    <wp:start x="-1905" y="-2174"/>
                    <wp:lineTo x="-1905" y="24996"/>
                    <wp:lineTo x="23815" y="24996"/>
                    <wp:lineTo x="23815" y="-2174"/>
                    <wp:lineTo x="-1905" y="-2174"/>
                  </wp:wrapPolygon>
                </wp:wrapThrough>
                <wp:docPr id="29" name="Text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330" cy="505359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4662" w:rsidRPr="006B7D34" w:rsidRDefault="008D4662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6B7D34">
                              <w:rPr>
                                <w:rFonts w:ascii="Century Gothic" w:eastAsia="Century Gothic" w:hAnsi="Century Gothic" w:cs="Century Gothic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  <w:t>3.3 Task</w:t>
                            </w:r>
                          </w:p>
                        </w:txbxContent>
                      </wps:txbx>
                      <wps:bodyPr vertOverflow="clip" horzOverflow="clip" wrap="square" rtlCol="0" anchor="ctr" anchorCtr="0"/>
                    </wps:wsp>
                  </a:graphicData>
                </a:graphic>
              </wp:anchor>
            </w:drawing>
          </mc:Choice>
          <mc:Fallback>
            <w:pict>
              <v:shape w14:anchorId="1797B6DB" id="TextBox 28" o:spid="_x0000_s1042" type="#_x0000_t202" style="position:absolute;margin-left:499.9pt;margin-top:107.75pt;width:45.4pt;height:39.8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" fillcolor="#4472c4 [3208]" strokecolor="#a5a5a5 [3206]" strokeweight="1pt">
                <v:shadow on="t" color="#bfbfbf [2412]" opacity="26214f" origin=",-.5" offset="0,1pt"/>
                <v:textbox>
                  <w:txbxContent>
                    <w:p w:rsidR="008D4662" w:rsidRPr="006B7D34" w:rsidRDefault="008D4662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b/>
                          <w:color w:val="FFFFFF" w:themeColor="background1"/>
                        </w:rPr>
                      </w:pPr>
                      <w:r w:rsidRPr="006B7D34">
                        <w:rPr>
                          <w:rFonts w:ascii="Century Gothic" w:eastAsia="Century Gothic" w:hAnsi="Century Gothic" w:cs="Century Gothic"/>
                          <w:b/>
                          <w:color w:val="FFFFFF" w:themeColor="background1"/>
                          <w:sz w:val="18"/>
                          <w:szCs w:val="18"/>
                        </w:rPr>
                        <w:t>3.3 Task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CEB6C4A" wp14:editId="3EA61CB0">
                <wp:simplePos x="0" y="0"/>
                <wp:positionH relativeFrom="column">
                  <wp:posOffset>5016500</wp:posOffset>
                </wp:positionH>
                <wp:positionV relativeFrom="paragraph">
                  <wp:posOffset>2076458</wp:posOffset>
                </wp:positionV>
                <wp:extent cx="576330" cy="2274707"/>
                <wp:effectExtent l="50800" t="50800" r="84455" b="113030"/>
                <wp:wrapThrough wrapText="bothSides">
                  <wp:wrapPolygon edited="0">
                    <wp:start x="-1905" y="-482"/>
                    <wp:lineTo x="-1905" y="22432"/>
                    <wp:lineTo x="23815" y="22432"/>
                    <wp:lineTo x="23815" y="-482"/>
                    <wp:lineTo x="-1905" y="-482"/>
                  </wp:wrapPolygon>
                </wp:wrapThrough>
                <wp:docPr id="30" name="Text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330" cy="2274707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4662" w:rsidRPr="008D4662" w:rsidRDefault="008D4662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D4662"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3.1.1 Subtask</w:t>
                            </w:r>
                          </w:p>
                          <w:p w:rsidR="009A6136" w:rsidRDefault="009A6136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</w:p>
                          <w:p w:rsidR="008D4662" w:rsidRPr="008D4662" w:rsidRDefault="008D4662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D4662"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3.1.2 Subtask</w:t>
                            </w:r>
                          </w:p>
                          <w:p w:rsidR="009A6136" w:rsidRDefault="009A6136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</w:p>
                          <w:p w:rsidR="008D4662" w:rsidRPr="008D4662" w:rsidRDefault="008D4662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D4662"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3.1.3 Subtask</w:t>
                            </w:r>
                          </w:p>
                          <w:p w:rsidR="009A6136" w:rsidRDefault="009A6136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</w:p>
                          <w:p w:rsidR="008D4662" w:rsidRPr="008D4662" w:rsidRDefault="008D4662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D4662"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3.1.4 Subtask</w:t>
                            </w:r>
                          </w:p>
                          <w:p w:rsidR="009A6136" w:rsidRDefault="009A6136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</w:p>
                          <w:p w:rsidR="008D4662" w:rsidRPr="008D4662" w:rsidRDefault="008D4662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D4662"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3.1.5 Subtask</w:t>
                            </w:r>
                          </w:p>
                        </w:txbxContent>
                      </wps:txbx>
                      <wps:bodyPr vertOverflow="clip" horzOverflow="clip" wrap="square" rtlCol="0" anchor="t" anchorCtr="0"/>
                    </wps:wsp>
                  </a:graphicData>
                </a:graphic>
              </wp:anchor>
            </w:drawing>
          </mc:Choice>
          <mc:Fallback>
            <w:pict>
              <v:shape w14:anchorId="0CEB6C4A" id="TextBox 29" o:spid="_x0000_s1043" type="#_x0000_t202" style="position:absolute;margin-left:395pt;margin-top:163.5pt;width:45.4pt;height:179.1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" fillcolor="#d9e2f3 [664]" strokecolor="#a5a5a5 [3206]" strokeweight="1pt">
                <v:shadow on="t" color="#bfbfbf [2412]" opacity="26214f" origin=",-.5" offset="0,1pt"/>
                <v:textbox>
                  <w:txbxContent>
                    <w:p w:rsidR="008D4662" w:rsidRPr="008D4662" w:rsidRDefault="008D4662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8D4662"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3.1.1 Subtask</w:t>
                      </w:r>
                    </w:p>
                    <w:p w:rsidR="009A6136" w:rsidRDefault="009A6136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</w:p>
                    <w:p w:rsidR="008D4662" w:rsidRPr="008D4662" w:rsidRDefault="008D4662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8D4662"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3.1.2 Subtask</w:t>
                      </w:r>
                    </w:p>
                    <w:p w:rsidR="009A6136" w:rsidRDefault="009A6136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</w:p>
                    <w:p w:rsidR="008D4662" w:rsidRPr="008D4662" w:rsidRDefault="008D4662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8D4662"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3.1.3 Subtask</w:t>
                      </w:r>
                    </w:p>
                    <w:p w:rsidR="009A6136" w:rsidRDefault="009A6136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</w:p>
                    <w:p w:rsidR="008D4662" w:rsidRPr="008D4662" w:rsidRDefault="008D4662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8D4662"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3.1.4 Subtask</w:t>
                      </w:r>
                    </w:p>
                    <w:p w:rsidR="009A6136" w:rsidRDefault="009A6136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</w:p>
                    <w:p w:rsidR="008D4662" w:rsidRPr="008D4662" w:rsidRDefault="008D4662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8D4662"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3.1.5 Subtask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5A7628F" wp14:editId="017CBA88">
                <wp:simplePos x="0" y="0"/>
                <wp:positionH relativeFrom="column">
                  <wp:posOffset>5700555</wp:posOffset>
                </wp:positionH>
                <wp:positionV relativeFrom="paragraph">
                  <wp:posOffset>2076458</wp:posOffset>
                </wp:positionV>
                <wp:extent cx="575146" cy="1876178"/>
                <wp:effectExtent l="50800" t="50800" r="85725" b="105410"/>
                <wp:wrapThrough wrapText="bothSides">
                  <wp:wrapPolygon edited="0">
                    <wp:start x="-1909" y="-585"/>
                    <wp:lineTo x="-1909" y="22521"/>
                    <wp:lineTo x="23867" y="22521"/>
                    <wp:lineTo x="23867" y="-585"/>
                    <wp:lineTo x="-1909" y="-585"/>
                  </wp:wrapPolygon>
                </wp:wrapThrough>
                <wp:docPr id="31" name="Text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146" cy="1876178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4662" w:rsidRPr="008D4662" w:rsidRDefault="008D4662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D4662"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3.2.1 Subtask</w:t>
                            </w:r>
                          </w:p>
                          <w:p w:rsidR="009A6136" w:rsidRDefault="009A6136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</w:p>
                          <w:p w:rsidR="008D4662" w:rsidRPr="008D4662" w:rsidRDefault="008D4662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D4662"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3.2.2 Subtask</w:t>
                            </w:r>
                          </w:p>
                          <w:p w:rsidR="009A6136" w:rsidRDefault="009A6136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</w:p>
                          <w:p w:rsidR="008D4662" w:rsidRPr="008D4662" w:rsidRDefault="008D4662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D4662"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3.2.3 Subtask</w:t>
                            </w:r>
                          </w:p>
                          <w:p w:rsidR="009A6136" w:rsidRDefault="009A6136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</w:p>
                          <w:p w:rsidR="008D4662" w:rsidRPr="008D4662" w:rsidRDefault="008D4662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D4662"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3.2.4 Subtask</w:t>
                            </w:r>
                          </w:p>
                        </w:txbxContent>
                      </wps:txbx>
                      <wps:bodyPr vertOverflow="clip" horzOverflow="clip" wrap="square" rtlCol="0" anchor="t" anchorCtr="0"/>
                    </wps:wsp>
                  </a:graphicData>
                </a:graphic>
              </wp:anchor>
            </w:drawing>
          </mc:Choice>
          <mc:Fallback>
            <w:pict>
              <v:shape w14:anchorId="05A7628F" id="TextBox 30" o:spid="_x0000_s1044" type="#_x0000_t202" style="position:absolute;margin-left:448.85pt;margin-top:163.5pt;width:45.3pt;height:147.7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" fillcolor="#d9e2f3 [664]" strokecolor="#a5a5a5 [3206]" strokeweight="1pt">
                <v:shadow on="t" color="#bfbfbf [2412]" opacity="26214f" origin=",-.5" offset="0,1pt"/>
                <v:textbox>
                  <w:txbxContent>
                    <w:p w:rsidR="008D4662" w:rsidRPr="008D4662" w:rsidRDefault="008D4662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8D4662"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3.2.1 Subtask</w:t>
                      </w:r>
                    </w:p>
                    <w:p w:rsidR="009A6136" w:rsidRDefault="009A6136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</w:p>
                    <w:p w:rsidR="008D4662" w:rsidRPr="008D4662" w:rsidRDefault="008D4662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8D4662"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3.2.2 Subtask</w:t>
                      </w:r>
                    </w:p>
                    <w:p w:rsidR="009A6136" w:rsidRDefault="009A6136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</w:p>
                    <w:p w:rsidR="008D4662" w:rsidRPr="008D4662" w:rsidRDefault="008D4662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8D4662"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3.2.3 Subtask</w:t>
                      </w:r>
                    </w:p>
                    <w:p w:rsidR="009A6136" w:rsidRDefault="009A6136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</w:p>
                    <w:p w:rsidR="008D4662" w:rsidRPr="008D4662" w:rsidRDefault="008D4662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8D4662"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3.2.4 Subtask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90C97D3" wp14:editId="632937C4">
                <wp:simplePos x="0" y="0"/>
                <wp:positionH relativeFrom="column">
                  <wp:posOffset>6354608</wp:posOffset>
                </wp:positionH>
                <wp:positionV relativeFrom="paragraph">
                  <wp:posOffset>2076458</wp:posOffset>
                </wp:positionV>
                <wp:extent cx="576330" cy="1423966"/>
                <wp:effectExtent l="50800" t="50800" r="84455" b="100330"/>
                <wp:wrapThrough wrapText="bothSides">
                  <wp:wrapPolygon edited="0">
                    <wp:start x="-1905" y="-771"/>
                    <wp:lineTo x="-1905" y="22737"/>
                    <wp:lineTo x="23815" y="22737"/>
                    <wp:lineTo x="23815" y="-771"/>
                    <wp:lineTo x="-1905" y="-771"/>
                  </wp:wrapPolygon>
                </wp:wrapThrough>
                <wp:docPr id="32" name="Text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330" cy="1423966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4662" w:rsidRPr="008D4662" w:rsidRDefault="008D4662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D4662"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3.3.1 Subtask</w:t>
                            </w:r>
                          </w:p>
                          <w:p w:rsidR="009A6136" w:rsidRDefault="009A6136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</w:p>
                          <w:p w:rsidR="008D4662" w:rsidRPr="008D4662" w:rsidRDefault="008D4662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D4662"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3.3.2 Subtask</w:t>
                            </w:r>
                          </w:p>
                          <w:p w:rsidR="009A6136" w:rsidRDefault="009A6136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</w:p>
                          <w:p w:rsidR="008D4662" w:rsidRPr="008D4662" w:rsidRDefault="008D4662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D4662"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3.3.3 Subtask</w:t>
                            </w:r>
                          </w:p>
                        </w:txbxContent>
                      </wps:txbx>
                      <wps:bodyPr vertOverflow="clip" horzOverflow="clip" wrap="square" rtlCol="0" anchor="t" anchorCtr="0"/>
                    </wps:wsp>
                  </a:graphicData>
                </a:graphic>
              </wp:anchor>
            </w:drawing>
          </mc:Choice>
          <mc:Fallback>
            <w:pict>
              <v:shape w14:anchorId="290C97D3" id="TextBox 31" o:spid="_x0000_s1045" type="#_x0000_t202" style="position:absolute;margin-left:500.35pt;margin-top:163.5pt;width:45.4pt;height:112.1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" fillcolor="#d9e2f3 [664]" strokecolor="#a5a5a5 [3206]" strokeweight="1pt">
                <v:shadow on="t" color="#bfbfbf [2412]" opacity="26214f" origin=",-.5" offset="0,1pt"/>
                <v:textbox>
                  <w:txbxContent>
                    <w:p w:rsidR="008D4662" w:rsidRPr="008D4662" w:rsidRDefault="008D4662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8D4662"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3.3.1 Subtask</w:t>
                      </w:r>
                    </w:p>
                    <w:p w:rsidR="009A6136" w:rsidRDefault="009A6136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</w:p>
                    <w:p w:rsidR="008D4662" w:rsidRPr="008D4662" w:rsidRDefault="008D4662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8D4662"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3.3.2 Subtask</w:t>
                      </w:r>
                    </w:p>
                    <w:p w:rsidR="009A6136" w:rsidRDefault="009A6136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</w:p>
                    <w:p w:rsidR="008D4662" w:rsidRPr="008D4662" w:rsidRDefault="008D4662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8D4662"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3.3.3 Subtask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F4D55CC" wp14:editId="14E1515F">
                <wp:simplePos x="0" y="0"/>
                <wp:positionH relativeFrom="column">
                  <wp:posOffset>3867070</wp:posOffset>
                </wp:positionH>
                <wp:positionV relativeFrom="paragraph">
                  <wp:posOffset>450215</wp:posOffset>
                </wp:positionV>
                <wp:extent cx="0" cy="351495"/>
                <wp:effectExtent l="0" t="0" r="25400" b="29845"/>
                <wp:wrapThrough wrapText="bothSides">
                  <wp:wrapPolygon edited="0">
                    <wp:start x="-1" y="0"/>
                    <wp:lineTo x="-1" y="21873"/>
                    <wp:lineTo x="-1" y="21873"/>
                    <wp:lineTo x="-1" y="0"/>
                    <wp:lineTo x="-1" y="0"/>
                  </wp:wrapPolygon>
                </wp:wrapThrough>
                <wp:docPr id="60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149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828A38" id="Straight Connector 59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4.5pt,35.45pt" to="304.5pt,6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" strokecolor="#a5a5a5 [3206]" strokeweight="1.5pt">
                <v:stroke joinstyle="miter"/>
                <w10:wrap type="throug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2FB7052" wp14:editId="2310C638">
                <wp:simplePos x="0" y="0"/>
                <wp:positionH relativeFrom="column">
                  <wp:posOffset>3170950</wp:posOffset>
                </wp:positionH>
                <wp:positionV relativeFrom="paragraph">
                  <wp:posOffset>1182308</wp:posOffset>
                </wp:positionV>
                <wp:extent cx="0" cy="355045"/>
                <wp:effectExtent l="0" t="0" r="25400" b="26035"/>
                <wp:wrapThrough wrapText="bothSides">
                  <wp:wrapPolygon edited="0">
                    <wp:start x="-1" y="0"/>
                    <wp:lineTo x="-1" y="21639"/>
                    <wp:lineTo x="-1" y="21639"/>
                    <wp:lineTo x="-1" y="0"/>
                    <wp:lineTo x="-1" y="0"/>
                  </wp:wrapPolygon>
                </wp:wrapThrough>
                <wp:docPr id="61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504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04AC6C" id="Straight Connector 60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9.7pt,93.1pt" to="249.7pt,12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" strokecolor="#a5a5a5 [3206]" strokeweight="1.5pt">
                <v:stroke joinstyle="miter"/>
                <w10:wrap type="throug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591104F" wp14:editId="392B88DB">
                <wp:simplePos x="0" y="0"/>
                <wp:positionH relativeFrom="column">
                  <wp:posOffset>3867070</wp:posOffset>
                </wp:positionH>
                <wp:positionV relativeFrom="paragraph">
                  <wp:posOffset>1182308</wp:posOffset>
                </wp:positionV>
                <wp:extent cx="0" cy="355045"/>
                <wp:effectExtent l="0" t="0" r="25400" b="26035"/>
                <wp:wrapThrough wrapText="bothSides">
                  <wp:wrapPolygon edited="0">
                    <wp:start x="-1" y="0"/>
                    <wp:lineTo x="-1" y="21639"/>
                    <wp:lineTo x="-1" y="21639"/>
                    <wp:lineTo x="-1" y="0"/>
                    <wp:lineTo x="-1" y="0"/>
                  </wp:wrapPolygon>
                </wp:wrapThrough>
                <wp:docPr id="62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504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2F1887" id="Straight Connector 61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4.5pt,93.1pt" to="304.5pt,12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" strokecolor="#a5a5a5 [3206]" strokeweight="1.5pt">
                <v:stroke joinstyle="miter"/>
                <w10:wrap type="throug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62E1173" wp14:editId="40604517">
                <wp:simplePos x="0" y="0"/>
                <wp:positionH relativeFrom="column">
                  <wp:posOffset>4539186</wp:posOffset>
                </wp:positionH>
                <wp:positionV relativeFrom="paragraph">
                  <wp:posOffset>1182308</wp:posOffset>
                </wp:positionV>
                <wp:extent cx="0" cy="355045"/>
                <wp:effectExtent l="0" t="0" r="25400" b="26035"/>
                <wp:wrapThrough wrapText="bothSides">
                  <wp:wrapPolygon edited="0">
                    <wp:start x="-1" y="0"/>
                    <wp:lineTo x="-1" y="21639"/>
                    <wp:lineTo x="-1" y="21639"/>
                    <wp:lineTo x="-1" y="0"/>
                    <wp:lineTo x="-1" y="0"/>
                  </wp:wrapPolygon>
                </wp:wrapThrough>
                <wp:docPr id="63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504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59248D" id="Straight Connector 62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7.4pt,93.1pt" to="357.4pt,12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" strokecolor="#a5a5a5 [3206]" strokeweight="1.5pt">
                <v:stroke joinstyle="miter"/>
                <w10:wrap type="throug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84754CD" wp14:editId="738D2751">
                <wp:simplePos x="0" y="0"/>
                <wp:positionH relativeFrom="column">
                  <wp:posOffset>3867070</wp:posOffset>
                </wp:positionH>
                <wp:positionV relativeFrom="paragraph">
                  <wp:posOffset>852266</wp:posOffset>
                </wp:positionV>
                <wp:extent cx="0" cy="351495"/>
                <wp:effectExtent l="0" t="0" r="25400" b="29845"/>
                <wp:wrapThrough wrapText="bothSides">
                  <wp:wrapPolygon edited="0">
                    <wp:start x="-1" y="0"/>
                    <wp:lineTo x="-1" y="21873"/>
                    <wp:lineTo x="-1" y="21873"/>
                    <wp:lineTo x="-1" y="0"/>
                    <wp:lineTo x="-1" y="0"/>
                  </wp:wrapPolygon>
                </wp:wrapThrough>
                <wp:docPr id="64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149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06503F" id="Straight Connector 63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4.5pt,67.1pt" to="304.5pt,9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" strokecolor="#a5a5a5 [3206]" strokeweight="1.5pt">
                <v:stroke joinstyle="miter"/>
                <w10:wrap type="throug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92A4F62" wp14:editId="373406F1">
                <wp:simplePos x="0" y="0"/>
                <wp:positionH relativeFrom="column">
                  <wp:posOffset>3867070</wp:posOffset>
                </wp:positionH>
                <wp:positionV relativeFrom="paragraph">
                  <wp:posOffset>1704375</wp:posOffset>
                </wp:positionV>
                <wp:extent cx="0" cy="633756"/>
                <wp:effectExtent l="0" t="0" r="25400" b="26670"/>
                <wp:wrapThrough wrapText="bothSides">
                  <wp:wrapPolygon edited="0">
                    <wp:start x="-1" y="0"/>
                    <wp:lineTo x="-1" y="21643"/>
                    <wp:lineTo x="-1" y="21643"/>
                    <wp:lineTo x="-1" y="0"/>
                    <wp:lineTo x="-1" y="0"/>
                  </wp:wrapPolygon>
                </wp:wrapThrough>
                <wp:docPr id="65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3756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83EF2E" id="Straight Connector 64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4.5pt,134.2pt" to="304.5pt,18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" strokecolor="#a5a5a5 [3206]" strokeweight="1.5pt">
                <v:stroke joinstyle="miter"/>
                <w10:wrap type="throug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1FB290F" wp14:editId="7B6318A9">
                <wp:simplePos x="0" y="0"/>
                <wp:positionH relativeFrom="column">
                  <wp:posOffset>4545187</wp:posOffset>
                </wp:positionH>
                <wp:positionV relativeFrom="paragraph">
                  <wp:posOffset>1704375</wp:posOffset>
                </wp:positionV>
                <wp:extent cx="0" cy="633756"/>
                <wp:effectExtent l="0" t="0" r="25400" b="26670"/>
                <wp:wrapThrough wrapText="bothSides">
                  <wp:wrapPolygon edited="0">
                    <wp:start x="-1" y="0"/>
                    <wp:lineTo x="-1" y="21643"/>
                    <wp:lineTo x="-1" y="21643"/>
                    <wp:lineTo x="-1" y="0"/>
                    <wp:lineTo x="-1" y="0"/>
                  </wp:wrapPolygon>
                </wp:wrapThrough>
                <wp:docPr id="66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3756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B50A37" id="Straight Connector 65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7.9pt,134.2pt" to="357.9pt,18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" strokecolor="#a5a5a5 [3206]" strokeweight="1.5pt">
                <v:stroke joinstyle="miter"/>
                <w10:wrap type="throug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3B60109" wp14:editId="185270A4">
                <wp:simplePos x="0" y="0"/>
                <wp:positionH relativeFrom="column">
                  <wp:posOffset>3176950</wp:posOffset>
                </wp:positionH>
                <wp:positionV relativeFrom="paragraph">
                  <wp:posOffset>1704375</wp:posOffset>
                </wp:positionV>
                <wp:extent cx="0" cy="633756"/>
                <wp:effectExtent l="0" t="0" r="25400" b="26670"/>
                <wp:wrapThrough wrapText="bothSides">
                  <wp:wrapPolygon edited="0">
                    <wp:start x="-1" y="0"/>
                    <wp:lineTo x="-1" y="21643"/>
                    <wp:lineTo x="-1" y="21643"/>
                    <wp:lineTo x="-1" y="0"/>
                    <wp:lineTo x="-1" y="0"/>
                  </wp:wrapPolygon>
                </wp:wrapThrough>
                <wp:docPr id="67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3756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756653" id="Straight Connector 66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0.15pt,134.2pt" to="250.15pt,18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" strokecolor="#a5a5a5 [3206]" strokeweight="1.5pt">
                <v:stroke joinstyle="miter"/>
                <w10:wrap type="throug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DB80A29" wp14:editId="086AA4C9">
                <wp:simplePos x="0" y="0"/>
                <wp:positionH relativeFrom="column">
                  <wp:posOffset>3164948</wp:posOffset>
                </wp:positionH>
                <wp:positionV relativeFrom="paragraph">
                  <wp:posOffset>1182308</wp:posOffset>
                </wp:positionV>
                <wp:extent cx="1375863" cy="0"/>
                <wp:effectExtent l="0" t="0" r="21590" b="25400"/>
                <wp:wrapThrough wrapText="bothSides">
                  <wp:wrapPolygon edited="0">
                    <wp:start x="0" y="-1"/>
                    <wp:lineTo x="0" y="-1"/>
                    <wp:lineTo x="21540" y="-1"/>
                    <wp:lineTo x="21540" y="-1"/>
                    <wp:lineTo x="0" y="-1"/>
                  </wp:wrapPolygon>
                </wp:wrapThrough>
                <wp:docPr id="68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5863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F15E99" id="Straight Connector 67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9.2pt,93.1pt" to="357.55pt,9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" strokecolor="#a5a5a5 [3206]" strokeweight="1.5pt">
                <v:stroke joinstyle="miter"/>
                <w10:wrap type="throug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E4056FB" wp14:editId="0555E295">
                <wp:simplePos x="0" y="0"/>
                <wp:positionH relativeFrom="column">
                  <wp:posOffset>2984917</wp:posOffset>
                </wp:positionH>
                <wp:positionV relativeFrom="paragraph">
                  <wp:posOffset>624238</wp:posOffset>
                </wp:positionV>
                <wp:extent cx="1728557" cy="422504"/>
                <wp:effectExtent l="50800" t="50800" r="74930" b="111125"/>
                <wp:wrapThrough wrapText="bothSides">
                  <wp:wrapPolygon edited="0">
                    <wp:start x="-635" y="-2598"/>
                    <wp:lineTo x="-635" y="25985"/>
                    <wp:lineTo x="22219" y="25985"/>
                    <wp:lineTo x="22219" y="-2598"/>
                    <wp:lineTo x="-635" y="-2598"/>
                  </wp:wrapPolygon>
                </wp:wrapThrough>
                <wp:docPr id="18" name="Text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8557" cy="422504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4662" w:rsidRPr="006B7D34" w:rsidRDefault="008D4662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6B7D34">
                              <w:rPr>
                                <w:rFonts w:ascii="Century Gothic" w:eastAsia="Century Gothic" w:hAnsi="Century Gothic" w:cs="Century Gothic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>2 Activity Title</w:t>
                            </w:r>
                          </w:p>
                        </w:txbxContent>
                      </wps:txbx>
                      <wps:bodyPr vertOverflow="clip" horzOverflow="clip" wrap="square" rtlCol="0" anchor="ctr" anchorCtr="0"/>
                    </wps:wsp>
                  </a:graphicData>
                </a:graphic>
              </wp:anchor>
            </w:drawing>
          </mc:Choice>
          <mc:Fallback>
            <w:pict>
              <v:shape w14:anchorId="7E4056FB" id="_x0000_s1046" type="#_x0000_t202" style="position:absolute;margin-left:235.05pt;margin-top:49.15pt;width:136.1pt;height:33.2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" fillcolor="#2f5496 [2408]" strokecolor="#a5a5a5 [3206]" strokeweight="1pt">
                <v:shadow on="t" color="#bfbfbf [2412]" opacity="26214f" origin=",-.5" offset="0,1pt"/>
                <v:textbox>
                  <w:txbxContent>
                    <w:p w:rsidR="008D4662" w:rsidRPr="006B7D34" w:rsidRDefault="008D4662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b/>
                          <w:color w:val="FFFFFF" w:themeColor="background1"/>
                        </w:rPr>
                      </w:pPr>
                      <w:r w:rsidRPr="006B7D34">
                        <w:rPr>
                          <w:rFonts w:ascii="Century Gothic" w:eastAsia="Century Gothic" w:hAnsi="Century Gothic" w:cs="Century Gothic"/>
                          <w:b/>
                          <w:color w:val="FFFFFF" w:themeColor="background1"/>
                          <w:sz w:val="20"/>
                          <w:szCs w:val="20"/>
                        </w:rPr>
                        <w:t>2 Activity Title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AE22A4C" wp14:editId="617D79FA">
                <wp:simplePos x="0" y="0"/>
                <wp:positionH relativeFrom="column">
                  <wp:posOffset>2882900</wp:posOffset>
                </wp:positionH>
                <wp:positionV relativeFrom="paragraph">
                  <wp:posOffset>1368333</wp:posOffset>
                </wp:positionV>
                <wp:extent cx="576383" cy="505348"/>
                <wp:effectExtent l="50800" t="50800" r="84455" b="104775"/>
                <wp:wrapThrough wrapText="bothSides">
                  <wp:wrapPolygon edited="0">
                    <wp:start x="-1905" y="-2174"/>
                    <wp:lineTo x="-1905" y="24996"/>
                    <wp:lineTo x="23815" y="24996"/>
                    <wp:lineTo x="23815" y="-2174"/>
                    <wp:lineTo x="-1905" y="-2174"/>
                  </wp:wrapPolygon>
                </wp:wrapThrough>
                <wp:docPr id="19" name="Text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383" cy="505348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4662" w:rsidRPr="006B7D34" w:rsidRDefault="008D4662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6B7D34">
                              <w:rPr>
                                <w:rFonts w:ascii="Century Gothic" w:eastAsia="Century Gothic" w:hAnsi="Century Gothic" w:cs="Century Gothic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  <w:t>2.1 Task</w:t>
                            </w:r>
                          </w:p>
                        </w:txbxContent>
                      </wps:txbx>
                      <wps:bodyPr vertOverflow="clip" horzOverflow="clip" wrap="square" rtlCol="0" anchor="ctr" anchorCtr="0"/>
                    </wps:wsp>
                  </a:graphicData>
                </a:graphic>
              </wp:anchor>
            </w:drawing>
          </mc:Choice>
          <mc:Fallback>
            <w:pict>
              <v:shape w14:anchorId="4AE22A4C" id="TextBox 18" o:spid="_x0000_s1047" type="#_x0000_t202" style="position:absolute;margin-left:227pt;margin-top:107.75pt;width:45.4pt;height:39.8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" fillcolor="#4472c4 [3208]" strokecolor="#a5a5a5 [3206]" strokeweight="1pt">
                <v:shadow on="t" color="#bfbfbf [2412]" opacity="26214f" origin=",-.5" offset="0,1pt"/>
                <v:textbox>
                  <w:txbxContent>
                    <w:p w:rsidR="008D4662" w:rsidRPr="006B7D34" w:rsidRDefault="008D4662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b/>
                          <w:color w:val="FFFFFF" w:themeColor="background1"/>
                        </w:rPr>
                      </w:pPr>
                      <w:r w:rsidRPr="006B7D34">
                        <w:rPr>
                          <w:rFonts w:ascii="Century Gothic" w:eastAsia="Century Gothic" w:hAnsi="Century Gothic" w:cs="Century Gothic"/>
                          <w:b/>
                          <w:color w:val="FFFFFF" w:themeColor="background1"/>
                          <w:sz w:val="18"/>
                          <w:szCs w:val="18"/>
                        </w:rPr>
                        <w:t>2.1 Task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5BD59E4" wp14:editId="6C2E5325">
                <wp:simplePos x="0" y="0"/>
                <wp:positionH relativeFrom="column">
                  <wp:posOffset>3573019</wp:posOffset>
                </wp:positionH>
                <wp:positionV relativeFrom="paragraph">
                  <wp:posOffset>1368333</wp:posOffset>
                </wp:positionV>
                <wp:extent cx="575199" cy="505348"/>
                <wp:effectExtent l="50800" t="50800" r="85725" b="104775"/>
                <wp:wrapThrough wrapText="bothSides">
                  <wp:wrapPolygon edited="0">
                    <wp:start x="-1909" y="-2174"/>
                    <wp:lineTo x="-1909" y="24996"/>
                    <wp:lineTo x="23867" y="24996"/>
                    <wp:lineTo x="23867" y="-2174"/>
                    <wp:lineTo x="-1909" y="-2174"/>
                  </wp:wrapPolygon>
                </wp:wrapThrough>
                <wp:docPr id="20" name="Text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199" cy="505348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4662" w:rsidRPr="006B7D34" w:rsidRDefault="008D4662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6B7D34">
                              <w:rPr>
                                <w:rFonts w:ascii="Century Gothic" w:eastAsia="Century Gothic" w:hAnsi="Century Gothic" w:cs="Century Gothic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  <w:t>2.2 Task</w:t>
                            </w:r>
                          </w:p>
                        </w:txbxContent>
                      </wps:txbx>
                      <wps:bodyPr vertOverflow="clip" horzOverflow="clip" wrap="square" rtlCol="0" anchor="ctr" anchorCtr="0"/>
                    </wps:wsp>
                  </a:graphicData>
                </a:graphic>
              </wp:anchor>
            </w:drawing>
          </mc:Choice>
          <mc:Fallback>
            <w:pict>
              <v:shape w14:anchorId="25BD59E4" id="TextBox 19" o:spid="_x0000_s1048" type="#_x0000_t202" style="position:absolute;margin-left:281.35pt;margin-top:107.75pt;width:45.3pt;height:39.8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" fillcolor="#4472c4 [3208]" strokecolor="#a5a5a5 [3206]" strokeweight="1pt">
                <v:shadow on="t" color="#bfbfbf [2412]" opacity="26214f" origin=",-.5" offset="0,1pt"/>
                <v:textbox>
                  <w:txbxContent>
                    <w:p w:rsidR="008D4662" w:rsidRPr="006B7D34" w:rsidRDefault="008D4662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b/>
                          <w:color w:val="FFFFFF" w:themeColor="background1"/>
                        </w:rPr>
                      </w:pPr>
                      <w:r w:rsidRPr="006B7D34">
                        <w:rPr>
                          <w:rFonts w:ascii="Century Gothic" w:eastAsia="Century Gothic" w:hAnsi="Century Gothic" w:cs="Century Gothic"/>
                          <w:b/>
                          <w:color w:val="FFFFFF" w:themeColor="background1"/>
                          <w:sz w:val="18"/>
                          <w:szCs w:val="18"/>
                        </w:rPr>
                        <w:t>2.2 Task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838B20B" wp14:editId="421336B9">
                <wp:simplePos x="0" y="0"/>
                <wp:positionH relativeFrom="column">
                  <wp:posOffset>4251136</wp:posOffset>
                </wp:positionH>
                <wp:positionV relativeFrom="paragraph">
                  <wp:posOffset>1368333</wp:posOffset>
                </wp:positionV>
                <wp:extent cx="576383" cy="505348"/>
                <wp:effectExtent l="50800" t="50800" r="84455" b="104775"/>
                <wp:wrapThrough wrapText="bothSides">
                  <wp:wrapPolygon edited="0">
                    <wp:start x="-1905" y="-2174"/>
                    <wp:lineTo x="-1905" y="24996"/>
                    <wp:lineTo x="23815" y="24996"/>
                    <wp:lineTo x="23815" y="-2174"/>
                    <wp:lineTo x="-1905" y="-2174"/>
                  </wp:wrapPolygon>
                </wp:wrapThrough>
                <wp:docPr id="21" name="Text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383" cy="505348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4662" w:rsidRPr="006B7D34" w:rsidRDefault="008D4662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6B7D34">
                              <w:rPr>
                                <w:rFonts w:ascii="Century Gothic" w:eastAsia="Century Gothic" w:hAnsi="Century Gothic" w:cs="Century Gothic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  <w:t>2.3 Task</w:t>
                            </w:r>
                          </w:p>
                        </w:txbxContent>
                      </wps:txbx>
                      <wps:bodyPr vertOverflow="clip" horzOverflow="clip" wrap="square" rtlCol="0" anchor="ctr" anchorCtr="0"/>
                    </wps:wsp>
                  </a:graphicData>
                </a:graphic>
              </wp:anchor>
            </w:drawing>
          </mc:Choice>
          <mc:Fallback>
            <w:pict>
              <v:shape w14:anchorId="4838B20B" id="_x0000_s1049" type="#_x0000_t202" style="position:absolute;margin-left:334.75pt;margin-top:107.75pt;width:45.4pt;height:39.8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" fillcolor="#4472c4 [3208]" strokecolor="#a5a5a5 [3206]" strokeweight="1pt">
                <v:shadow on="t" color="#bfbfbf [2412]" opacity="26214f" origin=",-.5" offset="0,1pt"/>
                <v:textbox>
                  <w:txbxContent>
                    <w:p w:rsidR="008D4662" w:rsidRPr="006B7D34" w:rsidRDefault="008D4662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b/>
                          <w:color w:val="FFFFFF" w:themeColor="background1"/>
                        </w:rPr>
                      </w:pPr>
                      <w:r w:rsidRPr="006B7D34">
                        <w:rPr>
                          <w:rFonts w:ascii="Century Gothic" w:eastAsia="Century Gothic" w:hAnsi="Century Gothic" w:cs="Century Gothic"/>
                          <w:b/>
                          <w:color w:val="FFFFFF" w:themeColor="background1"/>
                          <w:sz w:val="18"/>
                          <w:szCs w:val="18"/>
                        </w:rPr>
                        <w:t>2.3 Task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627322B" wp14:editId="58BC8917">
                <wp:simplePos x="0" y="0"/>
                <wp:positionH relativeFrom="column">
                  <wp:posOffset>2882900</wp:posOffset>
                </wp:positionH>
                <wp:positionV relativeFrom="paragraph">
                  <wp:posOffset>2082424</wp:posOffset>
                </wp:positionV>
                <wp:extent cx="576383" cy="2274658"/>
                <wp:effectExtent l="50800" t="50800" r="84455" b="113030"/>
                <wp:wrapThrough wrapText="bothSides">
                  <wp:wrapPolygon edited="0">
                    <wp:start x="-1905" y="-482"/>
                    <wp:lineTo x="-1905" y="22432"/>
                    <wp:lineTo x="23815" y="22432"/>
                    <wp:lineTo x="23815" y="-482"/>
                    <wp:lineTo x="-1905" y="-482"/>
                  </wp:wrapPolygon>
                </wp:wrapThrough>
                <wp:docPr id="22" name="Text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383" cy="2274658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4662" w:rsidRPr="008D4662" w:rsidRDefault="008D4662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D4662"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2.1.1 Subtask</w:t>
                            </w:r>
                          </w:p>
                          <w:p w:rsidR="009A6136" w:rsidRDefault="009A6136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</w:p>
                          <w:p w:rsidR="008D4662" w:rsidRPr="008D4662" w:rsidRDefault="008D4662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D4662"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2.1.2 Subtask</w:t>
                            </w:r>
                          </w:p>
                          <w:p w:rsidR="009A6136" w:rsidRDefault="009A6136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</w:p>
                          <w:p w:rsidR="008D4662" w:rsidRPr="008D4662" w:rsidRDefault="008D4662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D4662"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2.1.3 Subtask</w:t>
                            </w:r>
                          </w:p>
                          <w:p w:rsidR="009A6136" w:rsidRDefault="009A6136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</w:p>
                          <w:p w:rsidR="008D4662" w:rsidRPr="008D4662" w:rsidRDefault="008D4662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D4662"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2.1.4 Subtask</w:t>
                            </w:r>
                          </w:p>
                          <w:p w:rsidR="009A6136" w:rsidRDefault="009A6136" w:rsidP="009A613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</w:p>
                          <w:p w:rsidR="008D4662" w:rsidRPr="009A6136" w:rsidRDefault="008D4662" w:rsidP="009A613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 w:rsidRPr="008D4662"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2.1.5 Subtask</w:t>
                            </w:r>
                          </w:p>
                        </w:txbxContent>
                      </wps:txbx>
                      <wps:bodyPr vertOverflow="clip" horzOverflow="clip" wrap="square" rtlCol="0" anchor="t" anchorCtr="0"/>
                    </wps:wsp>
                  </a:graphicData>
                </a:graphic>
              </wp:anchor>
            </w:drawing>
          </mc:Choice>
          <mc:Fallback>
            <w:pict>
              <v:shape w14:anchorId="7627322B" id="TextBox 21" o:spid="_x0000_s1050" type="#_x0000_t202" style="position:absolute;margin-left:227pt;margin-top:163.95pt;width:45.4pt;height:179.1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" fillcolor="#d9e2f3 [664]" strokecolor="#a5a5a5 [3206]" strokeweight="1pt">
                <v:shadow on="t" color="#bfbfbf [2412]" opacity="26214f" origin=",-.5" offset="0,1pt"/>
                <v:textbox>
                  <w:txbxContent>
                    <w:p w:rsidR="008D4662" w:rsidRPr="008D4662" w:rsidRDefault="008D4662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8D4662"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2.1.1 Subtask</w:t>
                      </w:r>
                    </w:p>
                    <w:p w:rsidR="009A6136" w:rsidRDefault="009A6136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</w:p>
                    <w:p w:rsidR="008D4662" w:rsidRPr="008D4662" w:rsidRDefault="008D4662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8D4662"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2.1.2 Subtask</w:t>
                      </w:r>
                    </w:p>
                    <w:p w:rsidR="009A6136" w:rsidRDefault="009A6136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</w:p>
                    <w:p w:rsidR="008D4662" w:rsidRPr="008D4662" w:rsidRDefault="008D4662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8D4662"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2.1.3 Subtask</w:t>
                      </w:r>
                    </w:p>
                    <w:p w:rsidR="009A6136" w:rsidRDefault="009A6136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</w:p>
                    <w:p w:rsidR="008D4662" w:rsidRPr="008D4662" w:rsidRDefault="008D4662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8D4662"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2.1.4 Subtask</w:t>
                      </w:r>
                    </w:p>
                    <w:p w:rsidR="009A6136" w:rsidRDefault="009A6136" w:rsidP="009A6136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</w:p>
                    <w:p w:rsidR="008D4662" w:rsidRPr="009A6136" w:rsidRDefault="008D4662" w:rsidP="009A6136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  <w:r w:rsidRPr="008D4662"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2.1.5 Subtask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3E41FBB" wp14:editId="71A223BE">
                <wp:simplePos x="0" y="0"/>
                <wp:positionH relativeFrom="column">
                  <wp:posOffset>3567018</wp:posOffset>
                </wp:positionH>
                <wp:positionV relativeFrom="paragraph">
                  <wp:posOffset>2076423</wp:posOffset>
                </wp:positionV>
                <wp:extent cx="575199" cy="1876137"/>
                <wp:effectExtent l="50800" t="50800" r="85725" b="105410"/>
                <wp:wrapThrough wrapText="bothSides">
                  <wp:wrapPolygon edited="0">
                    <wp:start x="-1909" y="-585"/>
                    <wp:lineTo x="-1909" y="22521"/>
                    <wp:lineTo x="23867" y="22521"/>
                    <wp:lineTo x="23867" y="-585"/>
                    <wp:lineTo x="-1909" y="-585"/>
                  </wp:wrapPolygon>
                </wp:wrapThrough>
                <wp:docPr id="23" name="Text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199" cy="1876137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4662" w:rsidRPr="008D4662" w:rsidRDefault="008D4662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D4662"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2.2.1 Subtask</w:t>
                            </w:r>
                          </w:p>
                          <w:p w:rsidR="009A6136" w:rsidRDefault="009A6136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</w:p>
                          <w:p w:rsidR="008D4662" w:rsidRPr="008D4662" w:rsidRDefault="008D4662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D4662"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2.2.2 Subtask</w:t>
                            </w:r>
                          </w:p>
                          <w:p w:rsidR="009A6136" w:rsidRDefault="009A6136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</w:p>
                          <w:p w:rsidR="008D4662" w:rsidRPr="008D4662" w:rsidRDefault="008D4662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D4662"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2.2.3 Subtask</w:t>
                            </w:r>
                          </w:p>
                          <w:p w:rsidR="009A6136" w:rsidRDefault="009A6136" w:rsidP="009A613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</w:p>
                          <w:p w:rsidR="008D4662" w:rsidRPr="009A6136" w:rsidRDefault="008D4662" w:rsidP="009A613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 w:rsidRPr="008D4662"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2.2.4 Subtask</w:t>
                            </w:r>
                          </w:p>
                        </w:txbxContent>
                      </wps:txbx>
                      <wps:bodyPr vertOverflow="clip" horzOverflow="clip" wrap="square" rtlCol="0" anchor="t" anchorCtr="0"/>
                    </wps:wsp>
                  </a:graphicData>
                </a:graphic>
              </wp:anchor>
            </w:drawing>
          </mc:Choice>
          <mc:Fallback>
            <w:pict>
              <v:shape w14:anchorId="53E41FBB" id="TextBox 22" o:spid="_x0000_s1051" type="#_x0000_t202" style="position:absolute;margin-left:280.85pt;margin-top:163.5pt;width:45.3pt;height:147.7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" fillcolor="#d9e2f3 [664]" strokecolor="#a5a5a5 [3206]" strokeweight="1pt">
                <v:shadow on="t" color="#bfbfbf [2412]" opacity="26214f" origin=",-.5" offset="0,1pt"/>
                <v:textbox>
                  <w:txbxContent>
                    <w:p w:rsidR="008D4662" w:rsidRPr="008D4662" w:rsidRDefault="008D4662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8D4662"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2.2.1 Subtask</w:t>
                      </w:r>
                    </w:p>
                    <w:p w:rsidR="009A6136" w:rsidRDefault="009A6136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</w:p>
                    <w:p w:rsidR="008D4662" w:rsidRPr="008D4662" w:rsidRDefault="008D4662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8D4662"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2.2.2 Subtask</w:t>
                      </w:r>
                    </w:p>
                    <w:p w:rsidR="009A6136" w:rsidRDefault="009A6136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</w:p>
                    <w:p w:rsidR="008D4662" w:rsidRPr="008D4662" w:rsidRDefault="008D4662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8D4662"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2.2.3 Subtask</w:t>
                      </w:r>
                    </w:p>
                    <w:p w:rsidR="009A6136" w:rsidRDefault="009A6136" w:rsidP="009A6136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</w:p>
                    <w:p w:rsidR="008D4662" w:rsidRPr="009A6136" w:rsidRDefault="008D4662" w:rsidP="009A6136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  <w:r w:rsidRPr="008D4662"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2.2.4 Subtask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44235EB" wp14:editId="2B1B68FD">
                <wp:simplePos x="0" y="0"/>
                <wp:positionH relativeFrom="column">
                  <wp:posOffset>4245135</wp:posOffset>
                </wp:positionH>
                <wp:positionV relativeFrom="paragraph">
                  <wp:posOffset>2076423</wp:posOffset>
                </wp:positionV>
                <wp:extent cx="576383" cy="1423935"/>
                <wp:effectExtent l="50800" t="50800" r="84455" b="100330"/>
                <wp:wrapThrough wrapText="bothSides">
                  <wp:wrapPolygon edited="0">
                    <wp:start x="-1905" y="-771"/>
                    <wp:lineTo x="-1905" y="22737"/>
                    <wp:lineTo x="23815" y="22737"/>
                    <wp:lineTo x="23815" y="-771"/>
                    <wp:lineTo x="-1905" y="-771"/>
                  </wp:wrapPolygon>
                </wp:wrapThrough>
                <wp:docPr id="24" name="Text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383" cy="142393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4662" w:rsidRPr="008D4662" w:rsidRDefault="008D4662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D4662"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2.3.1 Subtask</w:t>
                            </w:r>
                          </w:p>
                          <w:p w:rsidR="009A6136" w:rsidRDefault="009A6136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</w:p>
                          <w:p w:rsidR="008D4662" w:rsidRPr="008D4662" w:rsidRDefault="008D4662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D4662"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2.3.2 Subtask</w:t>
                            </w:r>
                          </w:p>
                          <w:p w:rsidR="009A6136" w:rsidRDefault="009A6136" w:rsidP="009A613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</w:p>
                          <w:p w:rsidR="008D4662" w:rsidRPr="009A6136" w:rsidRDefault="008D4662" w:rsidP="009A613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 w:rsidRPr="008D4662"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2.3.3 Subtask</w:t>
                            </w:r>
                          </w:p>
                        </w:txbxContent>
                      </wps:txbx>
                      <wps:bodyPr vertOverflow="clip" horzOverflow="clip" wrap="square" rtlCol="0" anchor="t" anchorCtr="0"/>
                    </wps:wsp>
                  </a:graphicData>
                </a:graphic>
              </wp:anchor>
            </w:drawing>
          </mc:Choice>
          <mc:Fallback>
            <w:pict>
              <v:shape w14:anchorId="744235EB" id="TextBox 23" o:spid="_x0000_s1052" type="#_x0000_t202" style="position:absolute;margin-left:334.25pt;margin-top:163.5pt;width:45.4pt;height:112.1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" fillcolor="#d9e2f3 [664]" strokecolor="#a5a5a5 [3206]" strokeweight="1pt">
                <v:shadow on="t" color="#bfbfbf [2412]" opacity="26214f" origin=",-.5" offset="0,1pt"/>
                <v:textbox>
                  <w:txbxContent>
                    <w:p w:rsidR="008D4662" w:rsidRPr="008D4662" w:rsidRDefault="008D4662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8D4662"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2.3.1 Subtask</w:t>
                      </w:r>
                    </w:p>
                    <w:p w:rsidR="009A6136" w:rsidRDefault="009A6136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</w:p>
                    <w:p w:rsidR="008D4662" w:rsidRPr="008D4662" w:rsidRDefault="008D4662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8D4662"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2.3.2 Subtask</w:t>
                      </w:r>
                    </w:p>
                    <w:p w:rsidR="009A6136" w:rsidRDefault="009A6136" w:rsidP="009A6136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</w:p>
                    <w:p w:rsidR="008D4662" w:rsidRPr="009A6136" w:rsidRDefault="008D4662" w:rsidP="009A6136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  <w:r w:rsidRPr="008D4662"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2.3.3 Subtask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5978C0C" wp14:editId="31E495E8">
                <wp:simplePos x="0" y="0"/>
                <wp:positionH relativeFrom="column">
                  <wp:posOffset>1746169</wp:posOffset>
                </wp:positionH>
                <wp:positionV relativeFrom="paragraph">
                  <wp:posOffset>450215</wp:posOffset>
                </wp:positionV>
                <wp:extent cx="0" cy="351672"/>
                <wp:effectExtent l="0" t="0" r="25400" b="29845"/>
                <wp:wrapThrough wrapText="bothSides">
                  <wp:wrapPolygon edited="0">
                    <wp:start x="-1" y="0"/>
                    <wp:lineTo x="-1" y="21873"/>
                    <wp:lineTo x="-1" y="21873"/>
                    <wp:lineTo x="-1" y="0"/>
                    <wp:lineTo x="-1" y="0"/>
                  </wp:wrapPolygon>
                </wp:wrapThrough>
                <wp:docPr id="43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1672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35B9FA" id="Straight Connector 42" o:spid="_x0000_s1026" style="position:absolute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7.5pt,35.45pt" to="137.5pt,6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" strokecolor="#a5a5a5 [3206]" strokeweight="1.5pt">
                <v:stroke joinstyle="miter"/>
                <w10:wrap type="throug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57AE30" wp14:editId="23C2372A">
                <wp:simplePos x="0" y="0"/>
                <wp:positionH relativeFrom="column">
                  <wp:posOffset>1056050</wp:posOffset>
                </wp:positionH>
                <wp:positionV relativeFrom="paragraph">
                  <wp:posOffset>1182324</wp:posOffset>
                </wp:positionV>
                <wp:extent cx="0" cy="355514"/>
                <wp:effectExtent l="0" t="0" r="25400" b="26035"/>
                <wp:wrapThrough wrapText="bothSides">
                  <wp:wrapPolygon edited="0">
                    <wp:start x="-1" y="0"/>
                    <wp:lineTo x="-1" y="21639"/>
                    <wp:lineTo x="-1" y="21639"/>
                    <wp:lineTo x="-1" y="0"/>
                    <wp:lineTo x="-1" y="0"/>
                  </wp:wrapPolygon>
                </wp:wrapThrough>
                <wp:docPr id="44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5514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591E28" id="Straight Connector 4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3.15pt,93.1pt" to="83.15pt,12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" strokecolor="#a5a5a5 [3206]" strokeweight="1.5pt">
                <v:stroke joinstyle="miter"/>
                <w10:wrap type="throug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CCB03EC" wp14:editId="43626161">
                <wp:simplePos x="0" y="0"/>
                <wp:positionH relativeFrom="column">
                  <wp:posOffset>1746169</wp:posOffset>
                </wp:positionH>
                <wp:positionV relativeFrom="paragraph">
                  <wp:posOffset>1182324</wp:posOffset>
                </wp:positionV>
                <wp:extent cx="0" cy="355514"/>
                <wp:effectExtent l="0" t="0" r="25400" b="26035"/>
                <wp:wrapThrough wrapText="bothSides">
                  <wp:wrapPolygon edited="0">
                    <wp:start x="-1" y="0"/>
                    <wp:lineTo x="-1" y="21639"/>
                    <wp:lineTo x="-1" y="21639"/>
                    <wp:lineTo x="-1" y="0"/>
                    <wp:lineTo x="-1" y="0"/>
                  </wp:wrapPolygon>
                </wp:wrapThrough>
                <wp:docPr id="45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5514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253DB2" id="Straight Connector 44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7.5pt,93.1pt" to="137.5pt,12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" strokecolor="#a5a5a5 [3206]" strokeweight="1.5pt">
                <v:stroke joinstyle="miter"/>
                <w10:wrap type="throug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3EAEC4" wp14:editId="6FC35796">
                <wp:simplePos x="0" y="0"/>
                <wp:positionH relativeFrom="column">
                  <wp:posOffset>2424287</wp:posOffset>
                </wp:positionH>
                <wp:positionV relativeFrom="paragraph">
                  <wp:posOffset>1182324</wp:posOffset>
                </wp:positionV>
                <wp:extent cx="0" cy="355514"/>
                <wp:effectExtent l="0" t="0" r="25400" b="26035"/>
                <wp:wrapThrough wrapText="bothSides">
                  <wp:wrapPolygon edited="0">
                    <wp:start x="-1" y="0"/>
                    <wp:lineTo x="-1" y="21639"/>
                    <wp:lineTo x="-1" y="21639"/>
                    <wp:lineTo x="-1" y="0"/>
                    <wp:lineTo x="-1" y="0"/>
                  </wp:wrapPolygon>
                </wp:wrapThrough>
                <wp:docPr id="46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5514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76945A" id="Straight Connector 45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0.9pt,93.1pt" to="190.9pt,12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" strokecolor="#a5a5a5 [3206]" strokeweight="1.5pt">
                <v:stroke joinstyle="miter"/>
                <w10:wrap type="throug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4041326" wp14:editId="1B5F63CF">
                <wp:simplePos x="0" y="0"/>
                <wp:positionH relativeFrom="column">
                  <wp:posOffset>1746169</wp:posOffset>
                </wp:positionH>
                <wp:positionV relativeFrom="paragraph">
                  <wp:posOffset>852275</wp:posOffset>
                </wp:positionV>
                <wp:extent cx="0" cy="351671"/>
                <wp:effectExtent l="0" t="0" r="25400" b="29845"/>
                <wp:wrapThrough wrapText="bothSides">
                  <wp:wrapPolygon edited="0">
                    <wp:start x="-1" y="0"/>
                    <wp:lineTo x="-1" y="21873"/>
                    <wp:lineTo x="-1" y="21873"/>
                    <wp:lineTo x="-1" y="0"/>
                    <wp:lineTo x="-1" y="0"/>
                  </wp:wrapPolygon>
                </wp:wrapThrough>
                <wp:docPr id="47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1671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3B2167" id="Straight Connector 46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7.5pt,67.1pt" to="137.5pt,9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" strokecolor="#a5a5a5 [3206]" strokeweight="1.5pt">
                <v:stroke joinstyle="miter"/>
                <w10:wrap type="throug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584CF39" wp14:editId="430E7B13">
                <wp:simplePos x="0" y="0"/>
                <wp:positionH relativeFrom="column">
                  <wp:posOffset>1746169</wp:posOffset>
                </wp:positionH>
                <wp:positionV relativeFrom="paragraph">
                  <wp:posOffset>1704402</wp:posOffset>
                </wp:positionV>
                <wp:extent cx="0" cy="634023"/>
                <wp:effectExtent l="0" t="0" r="25400" b="26670"/>
                <wp:wrapThrough wrapText="bothSides">
                  <wp:wrapPolygon edited="0">
                    <wp:start x="-1" y="0"/>
                    <wp:lineTo x="-1" y="21643"/>
                    <wp:lineTo x="-1" y="21643"/>
                    <wp:lineTo x="-1" y="0"/>
                    <wp:lineTo x="-1" y="0"/>
                  </wp:wrapPolygon>
                </wp:wrapThrough>
                <wp:docPr id="48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4023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8BFE05" id="Straight Connector 47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7.5pt,134.2pt" to="137.5pt,18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" strokecolor="#a5a5a5 [3206]" strokeweight="1.5pt">
                <v:stroke joinstyle="miter"/>
                <w10:wrap type="throug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D9458AD" wp14:editId="5F1AB758">
                <wp:simplePos x="0" y="0"/>
                <wp:positionH relativeFrom="column">
                  <wp:posOffset>2424287</wp:posOffset>
                </wp:positionH>
                <wp:positionV relativeFrom="paragraph">
                  <wp:posOffset>1704402</wp:posOffset>
                </wp:positionV>
                <wp:extent cx="0" cy="634023"/>
                <wp:effectExtent l="0" t="0" r="25400" b="26670"/>
                <wp:wrapThrough wrapText="bothSides">
                  <wp:wrapPolygon edited="0">
                    <wp:start x="-1" y="0"/>
                    <wp:lineTo x="-1" y="21643"/>
                    <wp:lineTo x="-1" y="21643"/>
                    <wp:lineTo x="-1" y="0"/>
                    <wp:lineTo x="-1" y="0"/>
                  </wp:wrapPolygon>
                </wp:wrapThrough>
                <wp:docPr id="49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4023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BCE1E4" id="Straight Connector 48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0.9pt,134.2pt" to="190.9pt,18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" strokecolor="#a5a5a5 [3206]" strokeweight="1.5pt">
                <v:stroke joinstyle="miter"/>
                <w10:wrap type="throug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EF88449" wp14:editId="3EF7ABC7">
                <wp:simplePos x="0" y="0"/>
                <wp:positionH relativeFrom="column">
                  <wp:posOffset>1056050</wp:posOffset>
                </wp:positionH>
                <wp:positionV relativeFrom="paragraph">
                  <wp:posOffset>1704402</wp:posOffset>
                </wp:positionV>
                <wp:extent cx="0" cy="634023"/>
                <wp:effectExtent l="0" t="0" r="25400" b="26670"/>
                <wp:wrapThrough wrapText="bothSides">
                  <wp:wrapPolygon edited="0">
                    <wp:start x="-1" y="0"/>
                    <wp:lineTo x="-1" y="21643"/>
                    <wp:lineTo x="-1" y="21643"/>
                    <wp:lineTo x="-1" y="0"/>
                    <wp:lineTo x="-1" y="0"/>
                  </wp:wrapPolygon>
                </wp:wrapThrough>
                <wp:docPr id="50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4023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B6E702" id="Straight Connector 49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3.15pt,134.2pt" to="83.15pt,18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" strokecolor="#a5a5a5 [3206]" strokeweight="1.5pt">
                <v:stroke joinstyle="miter"/>
                <w10:wrap type="throug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E85C12B" wp14:editId="2C505A3A">
                <wp:simplePos x="0" y="0"/>
                <wp:positionH relativeFrom="column">
                  <wp:posOffset>1050050</wp:posOffset>
                </wp:positionH>
                <wp:positionV relativeFrom="paragraph">
                  <wp:posOffset>1182324</wp:posOffset>
                </wp:positionV>
                <wp:extent cx="1376069" cy="0"/>
                <wp:effectExtent l="0" t="0" r="20955" b="25400"/>
                <wp:wrapThrough wrapText="bothSides">
                  <wp:wrapPolygon edited="0">
                    <wp:start x="0" y="-1"/>
                    <wp:lineTo x="0" y="-1"/>
                    <wp:lineTo x="21530" y="-1"/>
                    <wp:lineTo x="21530" y="-1"/>
                    <wp:lineTo x="0" y="-1"/>
                  </wp:wrapPolygon>
                </wp:wrapThrough>
                <wp:docPr id="55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6069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648985" id="Straight Connector 54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2.7pt,93.1pt" to="191.05pt,9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" strokecolor="#a5a5a5 [3206]" strokeweight="1.5pt">
                <v:stroke joinstyle="miter"/>
                <w10:wrap type="throug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5D96B16" wp14:editId="40EDFD30">
                <wp:simplePos x="0" y="0"/>
                <wp:positionH relativeFrom="column">
                  <wp:posOffset>762000</wp:posOffset>
                </wp:positionH>
                <wp:positionV relativeFrom="paragraph">
                  <wp:posOffset>1368353</wp:posOffset>
                </wp:positionV>
                <wp:extent cx="575199" cy="505359"/>
                <wp:effectExtent l="50800" t="50800" r="85725" b="104775"/>
                <wp:wrapThrough wrapText="bothSides">
                  <wp:wrapPolygon edited="0">
                    <wp:start x="-1909" y="-2174"/>
                    <wp:lineTo x="-1909" y="24996"/>
                    <wp:lineTo x="23867" y="24996"/>
                    <wp:lineTo x="23867" y="-2174"/>
                    <wp:lineTo x="-1909" y="-2174"/>
                  </wp:wrapPolygon>
                </wp:wrapThrough>
                <wp:docPr id="9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199" cy="505359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4662" w:rsidRPr="006B7D34" w:rsidRDefault="008D4662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6B7D34">
                              <w:rPr>
                                <w:rFonts w:ascii="Century Gothic" w:eastAsia="Century Gothic" w:hAnsi="Century Gothic" w:cs="Century Gothic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  <w:t>1.1 Task</w:t>
                            </w:r>
                          </w:p>
                        </w:txbxContent>
                      </wps:txbx>
                      <wps:bodyPr vertOverflow="clip" horzOverflow="clip" wrap="square" rtlCol="0" anchor="ctr" anchorCtr="0"/>
                    </wps:wsp>
                  </a:graphicData>
                </a:graphic>
              </wp:anchor>
            </w:drawing>
          </mc:Choice>
          <mc:Fallback>
            <w:pict>
              <v:shape w14:anchorId="45D96B16" id="TextBox 8" o:spid="_x0000_s1053" type="#_x0000_t202" style="position:absolute;margin-left:60pt;margin-top:107.75pt;width:45.3pt;height:39.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" fillcolor="#4472c4 [3208]" strokecolor="#a5a5a5 [3206]" strokeweight="1pt">
                <v:shadow on="t" color="#bfbfbf [2412]" opacity="26214f" origin=",-.5" offset="0,1pt"/>
                <v:textbox>
                  <w:txbxContent>
                    <w:p w:rsidR="008D4662" w:rsidRPr="006B7D34" w:rsidRDefault="008D4662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b/>
                          <w:color w:val="FFFFFF" w:themeColor="background1"/>
                        </w:rPr>
                      </w:pPr>
                      <w:r w:rsidRPr="006B7D34">
                        <w:rPr>
                          <w:rFonts w:ascii="Century Gothic" w:eastAsia="Century Gothic" w:hAnsi="Century Gothic" w:cs="Century Gothic"/>
                          <w:b/>
                          <w:color w:val="FFFFFF" w:themeColor="background1"/>
                          <w:sz w:val="18"/>
                          <w:szCs w:val="18"/>
                        </w:rPr>
                        <w:t>1.1 Task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516FE3F" wp14:editId="5E246843">
                <wp:simplePos x="0" y="0"/>
                <wp:positionH relativeFrom="column">
                  <wp:posOffset>1452119</wp:posOffset>
                </wp:positionH>
                <wp:positionV relativeFrom="paragraph">
                  <wp:posOffset>1368353</wp:posOffset>
                </wp:positionV>
                <wp:extent cx="576383" cy="505359"/>
                <wp:effectExtent l="50800" t="50800" r="84455" b="104775"/>
                <wp:wrapThrough wrapText="bothSides">
                  <wp:wrapPolygon edited="0">
                    <wp:start x="-1905" y="-2174"/>
                    <wp:lineTo x="-1905" y="24996"/>
                    <wp:lineTo x="23815" y="24996"/>
                    <wp:lineTo x="23815" y="-2174"/>
                    <wp:lineTo x="-1905" y="-2174"/>
                  </wp:wrapPolygon>
                </wp:wrapThrough>
                <wp:docPr id="10" name="Text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383" cy="505359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4662" w:rsidRPr="006B7D34" w:rsidRDefault="008D4662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6B7D34">
                              <w:rPr>
                                <w:rFonts w:ascii="Century Gothic" w:eastAsia="Century Gothic" w:hAnsi="Century Gothic" w:cs="Century Gothic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  <w:t>1.2 Task</w:t>
                            </w:r>
                          </w:p>
                        </w:txbxContent>
                      </wps:txbx>
                      <wps:bodyPr vertOverflow="clip" horzOverflow="clip" wrap="square" rtlCol="0" anchor="ctr" anchorCtr="0"/>
                    </wps:wsp>
                  </a:graphicData>
                </a:graphic>
              </wp:anchor>
            </w:drawing>
          </mc:Choice>
          <mc:Fallback>
            <w:pict>
              <v:shape w14:anchorId="0516FE3F" id="TextBox 9" o:spid="_x0000_s1054" type="#_x0000_t202" style="position:absolute;margin-left:114.35pt;margin-top:107.75pt;width:45.4pt;height:39.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" fillcolor="#4472c4 [3208]" strokecolor="#a5a5a5 [3206]" strokeweight="1pt">
                <v:shadow on="t" color="#bfbfbf [2412]" opacity="26214f" origin=",-.5" offset="0,1pt"/>
                <v:textbox>
                  <w:txbxContent>
                    <w:p w:rsidR="008D4662" w:rsidRPr="006B7D34" w:rsidRDefault="008D4662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b/>
                          <w:color w:val="FFFFFF" w:themeColor="background1"/>
                        </w:rPr>
                      </w:pPr>
                      <w:r w:rsidRPr="006B7D34">
                        <w:rPr>
                          <w:rFonts w:ascii="Century Gothic" w:eastAsia="Century Gothic" w:hAnsi="Century Gothic" w:cs="Century Gothic"/>
                          <w:b/>
                          <w:color w:val="FFFFFF" w:themeColor="background1"/>
                          <w:sz w:val="18"/>
                          <w:szCs w:val="18"/>
                        </w:rPr>
                        <w:t>1.2 Task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5C0C714" wp14:editId="3FA223F5">
                <wp:simplePos x="0" y="0"/>
                <wp:positionH relativeFrom="column">
                  <wp:posOffset>2130236</wp:posOffset>
                </wp:positionH>
                <wp:positionV relativeFrom="paragraph">
                  <wp:posOffset>1368353</wp:posOffset>
                </wp:positionV>
                <wp:extent cx="575199" cy="505359"/>
                <wp:effectExtent l="50800" t="50800" r="85725" b="104775"/>
                <wp:wrapThrough wrapText="bothSides">
                  <wp:wrapPolygon edited="0">
                    <wp:start x="-1909" y="-2174"/>
                    <wp:lineTo x="-1909" y="24996"/>
                    <wp:lineTo x="23867" y="24996"/>
                    <wp:lineTo x="23867" y="-2174"/>
                    <wp:lineTo x="-1909" y="-2174"/>
                  </wp:wrapPolygon>
                </wp:wrapThrough>
                <wp:docPr id="11" name="Text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199" cy="505359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4662" w:rsidRPr="006B7D34" w:rsidRDefault="008D4662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6B7D34">
                              <w:rPr>
                                <w:rFonts w:ascii="Century Gothic" w:eastAsia="Century Gothic" w:hAnsi="Century Gothic" w:cs="Century Gothic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  <w:t>1.3 Task</w:t>
                            </w:r>
                          </w:p>
                        </w:txbxContent>
                      </wps:txbx>
                      <wps:bodyPr vertOverflow="clip" horzOverflow="clip" wrap="square" rtlCol="0" anchor="ctr" anchorCtr="0"/>
                    </wps:wsp>
                  </a:graphicData>
                </a:graphic>
              </wp:anchor>
            </w:drawing>
          </mc:Choice>
          <mc:Fallback>
            <w:pict>
              <v:shape w14:anchorId="35C0C714" id="TextBox 10" o:spid="_x0000_s1055" type="#_x0000_t202" style="position:absolute;margin-left:167.75pt;margin-top:107.75pt;width:45.3pt;height:39.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" fillcolor="#4472c4 [3208]" strokecolor="#a5a5a5 [3206]" strokeweight="1pt">
                <v:shadow on="t" color="#bfbfbf [2412]" opacity="26214f" origin=",-.5" offset="0,1pt"/>
                <v:textbox>
                  <w:txbxContent>
                    <w:p w:rsidR="008D4662" w:rsidRPr="006B7D34" w:rsidRDefault="008D4662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b/>
                          <w:color w:val="FFFFFF" w:themeColor="background1"/>
                        </w:rPr>
                      </w:pPr>
                      <w:r w:rsidRPr="006B7D34">
                        <w:rPr>
                          <w:rFonts w:ascii="Century Gothic" w:eastAsia="Century Gothic" w:hAnsi="Century Gothic" w:cs="Century Gothic"/>
                          <w:b/>
                          <w:color w:val="FFFFFF" w:themeColor="background1"/>
                          <w:sz w:val="18"/>
                          <w:szCs w:val="18"/>
                        </w:rPr>
                        <w:t>1.3 Task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A4A31BD" wp14:editId="1B63014B">
                <wp:simplePos x="0" y="0"/>
                <wp:positionH relativeFrom="column">
                  <wp:posOffset>762000</wp:posOffset>
                </wp:positionH>
                <wp:positionV relativeFrom="paragraph">
                  <wp:posOffset>2076458</wp:posOffset>
                </wp:positionV>
                <wp:extent cx="575199" cy="2274707"/>
                <wp:effectExtent l="50800" t="50800" r="85725" b="113030"/>
                <wp:wrapThrough wrapText="bothSides">
                  <wp:wrapPolygon edited="0">
                    <wp:start x="-1909" y="-482"/>
                    <wp:lineTo x="-1909" y="22432"/>
                    <wp:lineTo x="23867" y="22432"/>
                    <wp:lineTo x="23867" y="-482"/>
                    <wp:lineTo x="-1909" y="-482"/>
                  </wp:wrapPolygon>
                </wp:wrapThrough>
                <wp:docPr id="13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199" cy="2274707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4662" w:rsidRDefault="008D4662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 w:rsidRPr="008D4662"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1.1.1 Subtask</w:t>
                            </w:r>
                          </w:p>
                          <w:p w:rsidR="009A6136" w:rsidRPr="008D4662" w:rsidRDefault="009A6136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8D4662" w:rsidRDefault="008D4662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 w:rsidRPr="008D4662"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1.1.2 Subtask</w:t>
                            </w:r>
                          </w:p>
                          <w:p w:rsidR="009A6136" w:rsidRPr="008D4662" w:rsidRDefault="009A6136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8D4662" w:rsidRDefault="008D4662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 w:rsidRPr="008D4662"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1.1.3 Subtask</w:t>
                            </w:r>
                          </w:p>
                          <w:p w:rsidR="009A6136" w:rsidRPr="008D4662" w:rsidRDefault="009A6136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8D4662" w:rsidRDefault="008D4662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 w:rsidRPr="008D4662"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1.1.4 Subtask</w:t>
                            </w:r>
                          </w:p>
                          <w:p w:rsidR="009A6136" w:rsidRPr="008D4662" w:rsidRDefault="009A6136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8D4662" w:rsidRPr="009A6136" w:rsidRDefault="008D4662" w:rsidP="009A613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 w:rsidRPr="008D4662"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1.1.5 Subtask</w:t>
                            </w:r>
                          </w:p>
                        </w:txbxContent>
                      </wps:txbx>
                      <wps:bodyPr vertOverflow="clip" horzOverflow="clip" wrap="square" rtlCol="0" anchor="t" anchorCtr="0"/>
                    </wps:wsp>
                  </a:graphicData>
                </a:graphic>
              </wp:anchor>
            </w:drawing>
          </mc:Choice>
          <mc:Fallback>
            <w:pict>
              <v:shape w14:anchorId="4A4A31BD" id="TextBox 12" o:spid="_x0000_s1056" type="#_x0000_t202" style="position:absolute;margin-left:60pt;margin-top:163.5pt;width:45.3pt;height:179.1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" fillcolor="#d9e2f3 [664]" strokecolor="#a5a5a5 [3206]" strokeweight="1pt">
                <v:shadow on="t" color="#bfbfbf [2412]" opacity="26214f" origin=",-.5" offset="0,1pt"/>
                <v:textbox>
                  <w:txbxContent>
                    <w:p w:rsidR="008D4662" w:rsidRDefault="008D4662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  <w:r w:rsidRPr="008D4662"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1.1.1 Subtask</w:t>
                      </w:r>
                    </w:p>
                    <w:p w:rsidR="009A6136" w:rsidRPr="008D4662" w:rsidRDefault="009A6136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:rsidR="008D4662" w:rsidRDefault="008D4662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  <w:r w:rsidRPr="008D4662"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1.1.2 Subtask</w:t>
                      </w:r>
                    </w:p>
                    <w:p w:rsidR="009A6136" w:rsidRPr="008D4662" w:rsidRDefault="009A6136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:rsidR="008D4662" w:rsidRDefault="008D4662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  <w:r w:rsidRPr="008D4662"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1.1.3 Subtask</w:t>
                      </w:r>
                    </w:p>
                    <w:p w:rsidR="009A6136" w:rsidRPr="008D4662" w:rsidRDefault="009A6136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:rsidR="008D4662" w:rsidRDefault="008D4662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  <w:r w:rsidRPr="008D4662"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1.1.4 Subtask</w:t>
                      </w:r>
                    </w:p>
                    <w:p w:rsidR="009A6136" w:rsidRPr="008D4662" w:rsidRDefault="009A6136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:rsidR="008D4662" w:rsidRPr="009A6136" w:rsidRDefault="008D4662" w:rsidP="009A6136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  <w:r w:rsidRPr="008D4662"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1.1.5 Subtask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03567B9" wp14:editId="5BD8F700">
                <wp:simplePos x="0" y="0"/>
                <wp:positionH relativeFrom="column">
                  <wp:posOffset>1452119</wp:posOffset>
                </wp:positionH>
                <wp:positionV relativeFrom="paragraph">
                  <wp:posOffset>2076458</wp:posOffset>
                </wp:positionV>
                <wp:extent cx="576383" cy="1876178"/>
                <wp:effectExtent l="50800" t="50800" r="84455" b="105410"/>
                <wp:wrapThrough wrapText="bothSides">
                  <wp:wrapPolygon edited="0">
                    <wp:start x="-1905" y="-585"/>
                    <wp:lineTo x="-1905" y="22521"/>
                    <wp:lineTo x="23815" y="22521"/>
                    <wp:lineTo x="23815" y="-585"/>
                    <wp:lineTo x="-1905" y="-585"/>
                  </wp:wrapPolygon>
                </wp:wrapThrough>
                <wp:docPr id="14" name="Text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383" cy="1876178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4662" w:rsidRDefault="008D4662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 w:rsidRPr="008D4662"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1.2.1 Subtask</w:t>
                            </w:r>
                          </w:p>
                          <w:p w:rsidR="009A6136" w:rsidRPr="008D4662" w:rsidRDefault="009A6136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8D4662" w:rsidRPr="008D4662" w:rsidRDefault="008D4662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D4662"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1.2.2 Subtask</w:t>
                            </w:r>
                          </w:p>
                          <w:p w:rsidR="009A6136" w:rsidRDefault="009A6136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</w:p>
                          <w:p w:rsidR="008D4662" w:rsidRPr="008D4662" w:rsidRDefault="008D4662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D4662"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1.2.3 Subtask</w:t>
                            </w:r>
                          </w:p>
                          <w:p w:rsidR="009A6136" w:rsidRDefault="009A6136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</w:p>
                          <w:p w:rsidR="008D4662" w:rsidRPr="008D4662" w:rsidRDefault="008D4662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D4662"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1.2.4 Subtask</w:t>
                            </w:r>
                          </w:p>
                        </w:txbxContent>
                      </wps:txbx>
                      <wps:bodyPr vertOverflow="clip" horzOverflow="clip" wrap="square" rtlCol="0" anchor="t" anchorCtr="0"/>
                    </wps:wsp>
                  </a:graphicData>
                </a:graphic>
              </wp:anchor>
            </w:drawing>
          </mc:Choice>
          <mc:Fallback>
            <w:pict>
              <v:shape w14:anchorId="403567B9" id="TextBox 13" o:spid="_x0000_s1057" type="#_x0000_t202" style="position:absolute;margin-left:114.35pt;margin-top:163.5pt;width:45.4pt;height:147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" fillcolor="#d9e2f3 [664]" strokecolor="#a5a5a5 [3206]" strokeweight="1pt">
                <v:shadow on="t" color="#bfbfbf [2412]" opacity="26214f" origin=",-.5" offset="0,1pt"/>
                <v:textbox>
                  <w:txbxContent>
                    <w:p w:rsidR="008D4662" w:rsidRDefault="008D4662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  <w:r w:rsidRPr="008D4662"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1.2.1 Subtask</w:t>
                      </w:r>
                    </w:p>
                    <w:p w:rsidR="009A6136" w:rsidRPr="008D4662" w:rsidRDefault="009A6136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:rsidR="008D4662" w:rsidRPr="008D4662" w:rsidRDefault="008D4662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8D4662"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1.2.2 Subtask</w:t>
                      </w:r>
                    </w:p>
                    <w:p w:rsidR="009A6136" w:rsidRDefault="009A6136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</w:p>
                    <w:p w:rsidR="008D4662" w:rsidRPr="008D4662" w:rsidRDefault="008D4662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8D4662"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1.2.3 Subtask</w:t>
                      </w:r>
                    </w:p>
                    <w:p w:rsidR="009A6136" w:rsidRDefault="009A6136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</w:p>
                    <w:p w:rsidR="008D4662" w:rsidRPr="008D4662" w:rsidRDefault="008D4662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8D4662"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1.2.4 Subtask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D88B030" wp14:editId="6FDBFE92">
                <wp:simplePos x="0" y="0"/>
                <wp:positionH relativeFrom="column">
                  <wp:posOffset>2124235</wp:posOffset>
                </wp:positionH>
                <wp:positionV relativeFrom="paragraph">
                  <wp:posOffset>2076458</wp:posOffset>
                </wp:positionV>
                <wp:extent cx="575199" cy="1423966"/>
                <wp:effectExtent l="50800" t="50800" r="85725" b="100330"/>
                <wp:wrapThrough wrapText="bothSides">
                  <wp:wrapPolygon edited="0">
                    <wp:start x="-1909" y="-771"/>
                    <wp:lineTo x="-1909" y="22737"/>
                    <wp:lineTo x="23867" y="22737"/>
                    <wp:lineTo x="23867" y="-771"/>
                    <wp:lineTo x="-1909" y="-771"/>
                  </wp:wrapPolygon>
                </wp:wrapThrough>
                <wp:docPr id="15" name="Text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199" cy="1423966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4662" w:rsidRPr="008D4662" w:rsidRDefault="008D4662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D4662"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1.3.1 Subtask</w:t>
                            </w:r>
                          </w:p>
                          <w:p w:rsidR="009A6136" w:rsidRDefault="009A6136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</w:p>
                          <w:p w:rsidR="008D4662" w:rsidRPr="008D4662" w:rsidRDefault="008D4662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D4662"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1.3.2 Subtask</w:t>
                            </w:r>
                          </w:p>
                          <w:p w:rsidR="009A6136" w:rsidRDefault="009A6136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</w:p>
                          <w:p w:rsidR="008D4662" w:rsidRPr="008D4662" w:rsidRDefault="008D4662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D4662"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1.3.3 Subtask</w:t>
                            </w:r>
                          </w:p>
                        </w:txbxContent>
                      </wps:txbx>
                      <wps:bodyPr vertOverflow="clip" horzOverflow="clip" wrap="square" rtlCol="0" anchor="t" anchorCtr="0"/>
                    </wps:wsp>
                  </a:graphicData>
                </a:graphic>
              </wp:anchor>
            </w:drawing>
          </mc:Choice>
          <mc:Fallback>
            <w:pict>
              <v:shape w14:anchorId="2D88B030" id="TextBox 14" o:spid="_x0000_s1058" type="#_x0000_t202" style="position:absolute;margin-left:167.25pt;margin-top:163.5pt;width:45.3pt;height:112.1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" fillcolor="#d9e2f3 [664]" strokecolor="#a5a5a5 [3206]" strokeweight="1pt">
                <v:shadow on="t" color="#bfbfbf [2412]" opacity="26214f" origin=",-.5" offset="0,1pt"/>
                <v:textbox>
                  <w:txbxContent>
                    <w:p w:rsidR="008D4662" w:rsidRPr="008D4662" w:rsidRDefault="008D4662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8D4662"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1.3.1 Subtask</w:t>
                      </w:r>
                    </w:p>
                    <w:p w:rsidR="009A6136" w:rsidRDefault="009A6136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</w:p>
                    <w:p w:rsidR="008D4662" w:rsidRPr="008D4662" w:rsidRDefault="008D4662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8D4662"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1.3.2 Subtask</w:t>
                      </w:r>
                    </w:p>
                    <w:p w:rsidR="009A6136" w:rsidRDefault="009A6136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</w:p>
                    <w:p w:rsidR="008D4662" w:rsidRPr="008D4662" w:rsidRDefault="008D4662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8D4662"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1.3.3 Subtask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65C21EC6" wp14:editId="632375F5">
                <wp:simplePos x="0" y="0"/>
                <wp:positionH relativeFrom="column">
                  <wp:posOffset>4926861</wp:posOffset>
                </wp:positionH>
                <wp:positionV relativeFrom="paragraph">
                  <wp:posOffset>89170</wp:posOffset>
                </wp:positionV>
                <wp:extent cx="0" cy="353287"/>
                <wp:effectExtent l="0" t="0" r="25400" b="27940"/>
                <wp:wrapThrough wrapText="bothSides">
                  <wp:wrapPolygon edited="0">
                    <wp:start x="-1" y="0"/>
                    <wp:lineTo x="-1" y="21755"/>
                    <wp:lineTo x="-1" y="21755"/>
                    <wp:lineTo x="-1" y="0"/>
                    <wp:lineTo x="-1" y="0"/>
                  </wp:wrapPolygon>
                </wp:wrapThrough>
                <wp:docPr id="42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3287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AC5325" id="Straight Connector 41" o:spid="_x0000_s1026" style="position:absolute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7.95pt,7pt" to="387.95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" strokecolor="#a5a5a5 [3206]" strokeweight="1.5pt">
                <v:stroke joinstyle="miter"/>
                <w10:wrap type="throug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27124A6" wp14:editId="2997DCAE">
                <wp:simplePos x="0" y="0"/>
                <wp:positionH relativeFrom="column">
                  <wp:posOffset>1734201</wp:posOffset>
                </wp:positionH>
                <wp:positionV relativeFrom="paragraph">
                  <wp:posOffset>449233</wp:posOffset>
                </wp:positionV>
                <wp:extent cx="6374160" cy="0"/>
                <wp:effectExtent l="0" t="0" r="26670" b="25400"/>
                <wp:wrapThrough wrapText="bothSides">
                  <wp:wrapPolygon edited="0">
                    <wp:start x="0" y="-1"/>
                    <wp:lineTo x="0" y="-1"/>
                    <wp:lineTo x="21604" y="-1"/>
                    <wp:lineTo x="21604" y="-1"/>
                    <wp:lineTo x="0" y="-1"/>
                  </wp:wrapPolygon>
                </wp:wrapThrough>
                <wp:docPr id="56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7416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931675" id="Straight Connector 55" o:spid="_x0000_s1026" style="position:absolute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6.55pt,35.35pt" to="638.45pt,3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" strokecolor="#a5a5a5 [3206]" strokeweight="1.5pt">
                <v:stroke joinstyle="miter"/>
                <w10:wrap type="through"/>
              </v:line>
            </w:pict>
          </mc:Fallback>
        </mc:AlternateContent>
      </w:r>
    </w:p>
    <w:sectPr w:rsidR="003C7519" w:rsidSect="00CA64DD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7ACA" w:rsidRDefault="004D7ACA" w:rsidP="00B01A05">
      <w:r>
        <w:separator/>
      </w:r>
    </w:p>
  </w:endnote>
  <w:endnote w:type="continuationSeparator" w:id="0">
    <w:p w:rsidR="004D7ACA" w:rsidRDefault="004D7ACA" w:rsidP="00B01A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7ACA" w:rsidRDefault="004D7ACA" w:rsidP="00B01A05">
      <w:r>
        <w:separator/>
      </w:r>
    </w:p>
  </w:footnote>
  <w:footnote w:type="continuationSeparator" w:id="0">
    <w:p w:rsidR="004D7ACA" w:rsidRDefault="004D7ACA" w:rsidP="00B01A0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C0D"/>
    <w:rsid w:val="000C5AA8"/>
    <w:rsid w:val="00243542"/>
    <w:rsid w:val="003C7519"/>
    <w:rsid w:val="00441639"/>
    <w:rsid w:val="004D7ACA"/>
    <w:rsid w:val="004E5AAB"/>
    <w:rsid w:val="006B7D34"/>
    <w:rsid w:val="006F5384"/>
    <w:rsid w:val="007C52FA"/>
    <w:rsid w:val="00867C0D"/>
    <w:rsid w:val="008D4662"/>
    <w:rsid w:val="0091097D"/>
    <w:rsid w:val="009A6136"/>
    <w:rsid w:val="009E0257"/>
    <w:rsid w:val="00A639BD"/>
    <w:rsid w:val="00AC1FED"/>
    <w:rsid w:val="00B01A05"/>
    <w:rsid w:val="00C754E6"/>
    <w:rsid w:val="00CA64DD"/>
    <w:rsid w:val="00D106E0"/>
    <w:rsid w:val="00D84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efaultImageDpi w14:val="32767"/>
  <w15:docId w15:val="{D783B6A7-F193-4795-895C-5412670D4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1A0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01A05"/>
  </w:style>
  <w:style w:type="paragraph" w:styleId="Footer">
    <w:name w:val="footer"/>
    <w:basedOn w:val="Normal"/>
    <w:link w:val="FooterChar"/>
    <w:uiPriority w:val="99"/>
    <w:unhideWhenUsed/>
    <w:rsid w:val="00B01A0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01A05"/>
  </w:style>
  <w:style w:type="paragraph" w:styleId="NormalWeb">
    <w:name w:val="Normal (Web)"/>
    <w:basedOn w:val="Normal"/>
    <w:uiPriority w:val="99"/>
    <w:semiHidden/>
    <w:unhideWhenUsed/>
    <w:rsid w:val="000C5AA8"/>
    <w:pPr>
      <w:spacing w:before="100" w:beforeAutospacing="1" w:after="100" w:afterAutospacing="1"/>
    </w:pPr>
    <w:rPr>
      <w:rFonts w:ascii="Times New Roman" w:eastAsiaTheme="minorEastAsia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895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5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ephanie\Downloads\Temp_WBS_Levels%20(1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Temp_WBS_Levels (1).dotx</Template>
  <TotalTime>1</TotalTime>
  <Pages>1</Pages>
  <Words>12</Words>
  <Characters>77</Characters>
  <Application>Microsoft Office Word</Application>
  <DocSecurity>0</DocSecurity>
  <Lines>15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Stephanie</dc:creator>
  <cp:lastModifiedBy>MD SHAJEDUL ISLAM</cp:lastModifiedBy>
  <cp:revision>4</cp:revision>
  <dcterms:created xsi:type="dcterms:W3CDTF">2016-11-26T00:12:00Z</dcterms:created>
  <dcterms:modified xsi:type="dcterms:W3CDTF">2017-03-21T17:47:00Z</dcterms:modified>
</cp:coreProperties>
</file>