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4885796d7fc494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D8" w:rsidRPr="003C7519" w:rsidRDefault="009155D8" w:rsidP="009155D8">
      <w:pPr>
        <w:pStyle w:val="Header"/>
        <w:rPr>
          <w:rFonts w:ascii="Century Gothic" w:hAnsi="Century Gothic"/>
          <w:b/>
          <w:color w:val="385623" w:themeColor="accent6" w:themeShade="80"/>
          <w:sz w:val="40"/>
          <w:szCs w:val="40"/>
        </w:rPr>
      </w:pPr>
      <w:bookmarkStart w:id="0" w:name="_GoBack"/>
      <w:bookmarkEnd w:id="0"/>
      <w:r w:rsidRPr="003C7519">
        <w:rPr>
          <w:rFonts w:ascii="Century Gothic" w:hAnsi="Century Gothic" w:cs="Arial"/>
          <w:b/>
          <w:color w:val="385623" w:themeColor="accent6" w:themeShade="80"/>
          <w:sz w:val="40"/>
          <w:szCs w:val="40"/>
        </w:rPr>
        <w:t xml:space="preserve">WBS Tree Diagram Template 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3C7519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16857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316857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</w:tr>
      <w:tr w:rsidR="003C7519" w:rsidRPr="003C7519" w:rsidTr="003C7519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16857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316857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PROJECT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DFEFA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PROJECT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9A613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1.1.2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1.1.3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4C79E9" id="TextBox 12" o:spid="_x0000_s1027" type="#_x0000_t202" style="position:absolute;margin-left:-5pt;margin-top:176.45pt;width:48.6pt;height:1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1.1.2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1.1.3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673100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B16850C" id="TextBox 13" o:spid="_x0000_s1028" type="#_x0000_t202" style="position:absolute;margin-left:53pt;margin-top:176.45pt;width:48.7pt;height:15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303756" wp14:editId="53A8327A">
                <wp:simplePos x="0" y="0"/>
                <wp:positionH relativeFrom="column">
                  <wp:posOffset>1397000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1303756" id="TextBox 14" o:spid="_x0000_s1029" type="#_x0000_t202" style="position:absolute;margin-left:110pt;margin-top:176.45pt;width:48.6pt;height:12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2298700</wp:posOffset>
                </wp:positionH>
                <wp:positionV relativeFrom="paragraph">
                  <wp:posOffset>2243455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2.1.4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56BA6F" id="TextBox 21" o:spid="_x0000_s1030" type="#_x0000_t202" style="position:absolute;margin-left:181pt;margin-top:176.65pt;width:48.7pt;height:19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2.1.4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A7EB94" wp14:editId="76A55466">
                <wp:simplePos x="0" y="0"/>
                <wp:positionH relativeFrom="column">
                  <wp:posOffset>3035300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2.2.3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4A7EB94" id="TextBox 22" o:spid="_x0000_s1031" type="#_x0000_t202" style="position:absolute;margin-left:239pt;margin-top:176.45pt;width:48.6pt;height:15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2.2.3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E1AD08" wp14:editId="3FA3C457">
                <wp:simplePos x="0" y="0"/>
                <wp:positionH relativeFrom="column">
                  <wp:posOffset>3759200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2.3.2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2E1AD08" id="TextBox 23" o:spid="_x0000_s1032" type="#_x0000_t202" style="position:absolute;margin-left:296pt;margin-top:176.45pt;width:48.7pt;height:12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2.3.2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4737100</wp:posOffset>
                </wp:positionH>
                <wp:positionV relativeFrom="paragraph">
                  <wp:posOffset>2240915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5F8DEE6" id="TextBox 29" o:spid="_x0000_s1033" type="#_x0000_t202" style="position:absolute;margin-left:373pt;margin-top:176.45pt;width:48.7pt;height:19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D0CEF0" wp14:editId="08B01E0B">
                <wp:simplePos x="0" y="0"/>
                <wp:positionH relativeFrom="column">
                  <wp:posOffset>5473700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DD0CEF0" id="TextBox 30" o:spid="_x0000_s1034" type="#_x0000_t202" style="position:absolute;margin-left:431pt;margin-top:176.45pt;width:48.6pt;height:158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6172200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8755F35" id="TextBox 31" o:spid="_x0000_s1035" type="#_x0000_t202" style="position:absolute;margin-left:486pt;margin-top:176.45pt;width:48.7pt;height:12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06EA3F" wp14:editId="588AF95E">
                <wp:simplePos x="0" y="0"/>
                <wp:positionH relativeFrom="column">
                  <wp:posOffset>7023100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106EA3F" id="TextBox 37" o:spid="_x0000_s1036" type="#_x0000_t202" style="position:absolute;margin-left:553pt;margin-top:176.45pt;width:48.6pt;height:19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7785100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D0CEBEA" id="TextBox 38" o:spid="_x0000_s1037" type="#_x0000_t202" style="position:absolute;margin-left:613pt;margin-top:176.45pt;width:48.7pt;height:15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795623" wp14:editId="612052AB">
                <wp:simplePos x="0" y="0"/>
                <wp:positionH relativeFrom="column">
                  <wp:posOffset>8547100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1795623" id="TextBox 39" o:spid="_x0000_s1038" type="#_x0000_t202" style="position:absolute;margin-left:673pt;margin-top:176.45pt;width:48.6pt;height:120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BD2B9" wp14:editId="67DBA757">
                <wp:simplePos x="0" y="0"/>
                <wp:positionH relativeFrom="column">
                  <wp:posOffset>1402715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8FBD2B9" id="TextBox 10" o:spid="_x0000_s1039" type="#_x0000_t202" style="position:absolute;margin-left:110.45pt;margin-top:116.35pt;width:48.6pt;height:4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673735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857A59A" id="TextBox 9" o:spid="_x0000_s1040" type="#_x0000_t202" style="position:absolute;margin-left:53.05pt;margin-top:116.35pt;width:48.7pt;height:4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9B0A7B1" id="TextBox 8" o:spid="_x0000_s1041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48856" wp14:editId="36DD004E">
                <wp:simplePos x="0" y="0"/>
                <wp:positionH relativeFrom="column">
                  <wp:posOffset>2298700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B48856" id="TextBox 18" o:spid="_x0000_s1042" type="#_x0000_t202" style="position:absolute;margin-left:181pt;margin-top:116.35pt;width:48.7pt;height:4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7ADE6" wp14:editId="576190B1">
                <wp:simplePos x="0" y="0"/>
                <wp:positionH relativeFrom="column">
                  <wp:posOffset>3035935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4A7ADE6" id="TextBox 19" o:spid="_x0000_s1043" type="#_x0000_t202" style="position:absolute;margin-left:239.05pt;margin-top:116.35pt;width:48.6pt;height:4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V6iQ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BD305" wp14:editId="54F8C6C4">
                <wp:simplePos x="0" y="0"/>
                <wp:positionH relativeFrom="column">
                  <wp:posOffset>3764915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D9BD305" id="TextBox 20" o:spid="_x0000_s1044" type="#_x0000_t202" style="position:absolute;margin-left:296.45pt;margin-top:116.35pt;width:48.7pt;height:4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CC8676" wp14:editId="66EE3FB1">
                <wp:simplePos x="0" y="0"/>
                <wp:positionH relativeFrom="column">
                  <wp:posOffset>5474970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7CC8676" id="TextBox 27" o:spid="_x0000_s1045" type="#_x0000_t202" style="position:absolute;margin-left:431.1pt;margin-top:116.35pt;width:48.6pt;height:4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4Wig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TextBox 26" o:spid="_x0000_s1046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6169660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597C30A" id="TextBox 28" o:spid="_x0000_s1047" type="#_x0000_t202" style="position:absolute;margin-left:485.8pt;margin-top:116.35pt;width:48.7pt;height:4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A4542" wp14:editId="5678A986">
                <wp:simplePos x="0" y="0"/>
                <wp:positionH relativeFrom="column">
                  <wp:posOffset>7023735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98A4542" id="TextBox 34" o:spid="_x0000_s1048" type="#_x0000_t202" style="position:absolute;margin-left:553.05pt;margin-top:116.35pt;width:48.6pt;height:4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TextBox 35" o:spid="_x0000_s1049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wxiw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97HJUp9kIWrV29g7mABzDdwiK1gwbjWnlKWhd+v5R1&#10;8NBAz/3asCCg1Emv3PAuMctBH0xTgF7AwyohsbnxcySYfyzV/q3KD8zxGbWeXtTlHwA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CEy7DG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C5884" wp14:editId="6C682A68">
                <wp:simplePos x="0" y="0"/>
                <wp:positionH relativeFrom="column">
                  <wp:posOffset>8547735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94C5884" id="TextBox 36" o:spid="_x0000_s1050" type="#_x0000_t202" style="position:absolute;margin-left:673.05pt;margin-top:116.35pt;width:48.6pt;height:4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CDE4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D5793F" wp14:editId="404237AA">
                <wp:simplePos x="0" y="0"/>
                <wp:positionH relativeFrom="column">
                  <wp:posOffset>7376795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96A01" id="Straight Connector 8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5pt,100.75pt" to="697.1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A9D09" wp14:editId="475E4F6C">
                <wp:simplePos x="0" y="0"/>
                <wp:positionH relativeFrom="column">
                  <wp:posOffset>7385685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537ED" id="Straight Connector 8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44.75pt" to="581.5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R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foTZ05YuqP7&#10;hEIf+sR23jly0CNbr7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64CAA" wp14:editId="0819B3D6">
                <wp:simplePos x="0" y="0"/>
                <wp:positionH relativeFrom="column">
                  <wp:posOffset>8851900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1855E" id="Straight Connector 8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44.75pt" to="697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5C0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A50A6" wp14:editId="167B49AB">
                <wp:simplePos x="0" y="0"/>
                <wp:positionH relativeFrom="column">
                  <wp:posOffset>8851900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B500E" id="Straight Connector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00.75pt" to="697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B491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0C22F" wp14:editId="4F465263">
                <wp:simplePos x="0" y="0"/>
                <wp:positionH relativeFrom="column">
                  <wp:posOffset>7385685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35BF1" id="Straight Connector 8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00.75pt" to="581.5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E122A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4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0CF9944" id="TextBox 33" o:spid="_x0000_s1051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sI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eCszKppAtZO7GAwYAOmGzga7aDBuFaeks6F3y9l&#10;PWwa6LlfGxYklDrpSzcuJmY56INpCtALeLlMSGwuXg4OCwBLtV9WecM8vaPW40pd/QE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FuPbC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4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3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2E82E75" id="TextBox 25" o:spid="_x0000_s1052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A2ig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3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06890" wp14:editId="38AA6D97">
                <wp:simplePos x="0" y="0"/>
                <wp:positionH relativeFrom="column">
                  <wp:posOffset>5783580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041C" id="Straight Connector 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00.75pt" to="455.4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8EDA2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0D95C" wp14:editId="41115679">
                <wp:simplePos x="0" y="0"/>
                <wp:positionH relativeFrom="column">
                  <wp:posOffset>5783580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68684" id="Straight Connector 7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44.75pt" to="455.4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691E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10F8B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4E682" wp14:editId="56AD58FD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ACEA6" id="Straight Connector 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00.75pt" to="320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A85A9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B2F29" wp14:editId="38A98360">
                <wp:simplePos x="0" y="0"/>
                <wp:positionH relativeFrom="column">
                  <wp:posOffset>4082415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07940"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44.75pt" to="321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34792" wp14:editId="5A21CEFE">
                <wp:simplePos x="0" y="0"/>
                <wp:positionH relativeFrom="column">
                  <wp:posOffset>3353435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A3CCA"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44.75pt" to="264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B5566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BFE29" wp14:editId="78E6D371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C067" id="Straight Connector 6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00.75pt" to="320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12CB5" wp14:editId="4A4A9966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36A69"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00.75pt" to="264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87CE7" wp14:editId="2AEBC7EE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4744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0C02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2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TextBox 17" o:spid="_x0000_s1053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2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931695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1 Activity Tit</w:t>
                            </w:r>
                            <w:r w:rsid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TextBox 4" o:spid="_x0000_s1054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+LBt/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931695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1 Activity Tit</w:t>
                      </w:r>
                      <w:r w:rsid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811D1D" wp14:editId="28208298">
                <wp:simplePos x="0" y="0"/>
                <wp:positionH relativeFrom="column">
                  <wp:posOffset>991411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CA9B9"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00.75pt" to="7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EC462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95B8A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991411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BFDAD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44.75pt" to="78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577377" wp14:editId="622FC420">
                <wp:simplePos x="0" y="0"/>
                <wp:positionH relativeFrom="column">
                  <wp:posOffset>1720415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9BAC1"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44.75pt" to="135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0AC6A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F152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D3F" w:rsidRDefault="00AB3D3F" w:rsidP="00B01A05">
      <w:r>
        <w:separator/>
      </w:r>
    </w:p>
  </w:endnote>
  <w:endnote w:type="continuationSeparator" w:id="0">
    <w:p w:rsidR="00AB3D3F" w:rsidRDefault="00AB3D3F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D3F" w:rsidRDefault="00AB3D3F" w:rsidP="00B01A05">
      <w:r>
        <w:separator/>
      </w:r>
    </w:p>
  </w:footnote>
  <w:footnote w:type="continuationSeparator" w:id="0">
    <w:p w:rsidR="00AB3D3F" w:rsidRDefault="00AB3D3F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C5AA8"/>
    <w:rsid w:val="00243542"/>
    <w:rsid w:val="003C7519"/>
    <w:rsid w:val="006F5384"/>
    <w:rsid w:val="008D4662"/>
    <w:rsid w:val="0091097D"/>
    <w:rsid w:val="009155D8"/>
    <w:rsid w:val="00931695"/>
    <w:rsid w:val="009A6136"/>
    <w:rsid w:val="009E0257"/>
    <w:rsid w:val="00AB3D3F"/>
    <w:rsid w:val="00AC1FED"/>
    <w:rsid w:val="00B01A05"/>
    <w:rsid w:val="00C46D57"/>
    <w:rsid w:val="00CA64DD"/>
    <w:rsid w:val="00F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(1).dotx</Template>
  <TotalTime>0</TotalTime>
  <Pages>1</Pages>
  <Words>11</Words>
  <Characters>63</Characters>
  <Application>Microsoft Office Word</Application>
  <DocSecurity>0</DocSecurity>
  <Lines>15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MD SHAJEDUL ISLAM</cp:lastModifiedBy>
  <cp:revision>4</cp:revision>
  <dcterms:created xsi:type="dcterms:W3CDTF">2016-11-26T00:13:00Z</dcterms:created>
  <dcterms:modified xsi:type="dcterms:W3CDTF">2017-03-21T17:47:00Z</dcterms:modified>
</cp:coreProperties>
</file>